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CC57AB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024C1ABC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3CAA4915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6BC2799A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1EC00B06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4873A53E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179720FB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1BD8EE6A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6C3F18F2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4BACDDD8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41C790E5" w14:textId="77777777" w:rsidR="000A0D0C" w:rsidRDefault="000A0D0C">
      <w:pPr>
        <w:suppressAutoHyphens w:val="0"/>
        <w:rPr>
          <w:rFonts w:cs="Arial"/>
          <w:szCs w:val="24"/>
          <w:lang w:val="pt-PT"/>
        </w:rPr>
      </w:pPr>
    </w:p>
    <w:p w14:paraId="200E6A79" w14:textId="77777777" w:rsidR="000A0D0C" w:rsidRDefault="006C121F">
      <w:pPr>
        <w:ind w:left="2832" w:hanging="2406"/>
        <w:jc w:val="center"/>
        <w:rPr>
          <w:b/>
          <w:sz w:val="36"/>
        </w:rPr>
      </w:pPr>
      <w:r>
        <w:rPr>
          <w:b/>
          <w:sz w:val="36"/>
        </w:rPr>
        <w:t>Programa Lótus – Projeto Previdência</w:t>
      </w:r>
    </w:p>
    <w:p w14:paraId="64177028" w14:textId="77777777" w:rsidR="000A0D0C" w:rsidRDefault="006C121F">
      <w:pPr>
        <w:ind w:left="2832" w:hanging="2406"/>
        <w:jc w:val="center"/>
        <w:rPr>
          <w:b/>
          <w:sz w:val="36"/>
        </w:rPr>
      </w:pPr>
      <w:r>
        <w:rPr>
          <w:b/>
          <w:sz w:val="36"/>
        </w:rPr>
        <w:t>Integração – Controles Internos</w:t>
      </w:r>
    </w:p>
    <w:p w14:paraId="7236A451" w14:textId="77777777" w:rsidR="000A0D0C" w:rsidRDefault="006C121F">
      <w:pPr>
        <w:ind w:left="2832" w:hanging="2406"/>
        <w:jc w:val="center"/>
        <w:rPr>
          <w:b/>
          <w:sz w:val="36"/>
        </w:rPr>
      </w:pPr>
      <w:r>
        <w:rPr>
          <w:b/>
          <w:sz w:val="36"/>
        </w:rPr>
        <w:t>PLD – Prevenção a Lavagem de Dinheiro – BPVDG608</w:t>
      </w:r>
    </w:p>
    <w:p w14:paraId="354AA5F2" w14:textId="450FE96A" w:rsidR="000A0D0C" w:rsidRDefault="006C121F">
      <w:pPr>
        <w:ind w:left="2832" w:hanging="2406"/>
        <w:jc w:val="center"/>
        <w:rPr>
          <w:b/>
          <w:sz w:val="36"/>
        </w:rPr>
      </w:pPr>
      <w:r>
        <w:rPr>
          <w:b/>
          <w:sz w:val="36"/>
        </w:rPr>
        <w:t>V01C</w:t>
      </w:r>
      <w:r w:rsidR="00CA70C4">
        <w:rPr>
          <w:b/>
          <w:sz w:val="36"/>
        </w:rPr>
        <w:t>03</w:t>
      </w:r>
    </w:p>
    <w:p w14:paraId="0BCD0BC2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5448D8F5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09B813C9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75DBC542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0B2B5A82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193BE580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29E022CA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16A35735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13554C19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4A550544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3AB7E5A8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3BF243B6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581C6340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541868B0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47750AFE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tbl>
      <w:tblPr>
        <w:tblpPr w:leftFromText="141" w:rightFromText="141" w:vertAnchor="text" w:horzAnchor="margin" w:tblpXSpec="center" w:tblpY="189"/>
        <w:tblW w:w="8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1260"/>
        <w:gridCol w:w="3420"/>
        <w:gridCol w:w="2776"/>
      </w:tblGrid>
      <w:tr w:rsidR="000A0D0C" w14:paraId="0550BDAD" w14:textId="77777777">
        <w:trPr>
          <w:cantSplit/>
          <w:trHeight w:val="201"/>
        </w:trPr>
        <w:tc>
          <w:tcPr>
            <w:tcW w:w="8644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14:paraId="7033910E" w14:textId="77777777" w:rsidR="000A0D0C" w:rsidRDefault="006C121F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Histórico de Alterações</w:t>
            </w:r>
          </w:p>
        </w:tc>
      </w:tr>
      <w:tr w:rsidR="000A0D0C" w14:paraId="2520B138" w14:textId="77777777">
        <w:trPr>
          <w:trHeight w:val="201"/>
        </w:trPr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14:paraId="0589456E" w14:textId="77777777" w:rsidR="000A0D0C" w:rsidRDefault="006C121F">
            <w:pPr>
              <w:jc w:val="center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Versão</w:t>
            </w:r>
          </w:p>
        </w:tc>
        <w:tc>
          <w:tcPr>
            <w:tcW w:w="12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14:paraId="7E394D8C" w14:textId="77777777" w:rsidR="000A0D0C" w:rsidRDefault="006C121F">
            <w:pPr>
              <w:jc w:val="center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Data</w:t>
            </w:r>
          </w:p>
        </w:tc>
        <w:tc>
          <w:tcPr>
            <w:tcW w:w="3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14:paraId="7760E3B9" w14:textId="77777777" w:rsidR="000A0D0C" w:rsidRDefault="006C121F">
            <w:pPr>
              <w:jc w:val="center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Descrição</w:t>
            </w:r>
          </w:p>
        </w:tc>
        <w:tc>
          <w:tcPr>
            <w:tcW w:w="27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14:paraId="5B0D37C0" w14:textId="77777777" w:rsidR="000A0D0C" w:rsidRDefault="006C121F">
            <w:pPr>
              <w:jc w:val="center"/>
              <w:rPr>
                <w:rFonts w:cs="Arial"/>
                <w:b/>
                <w:sz w:val="16"/>
                <w:szCs w:val="16"/>
              </w:rPr>
            </w:pPr>
            <w:r>
              <w:rPr>
                <w:rFonts w:cs="Arial"/>
                <w:b/>
                <w:sz w:val="16"/>
                <w:szCs w:val="16"/>
              </w:rPr>
              <w:t>Realizado por</w:t>
            </w:r>
          </w:p>
        </w:tc>
      </w:tr>
      <w:tr w:rsidR="000A0D0C" w14:paraId="6EA02E60" w14:textId="77777777"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3B7D78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1.0</w:t>
            </w:r>
          </w:p>
        </w:tc>
        <w:tc>
          <w:tcPr>
            <w:tcW w:w="12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F495369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31/08/2017</w:t>
            </w:r>
          </w:p>
        </w:tc>
        <w:tc>
          <w:tcPr>
            <w:tcW w:w="3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11D5DC" w14:textId="77777777" w:rsidR="000A0D0C" w:rsidRDefault="006C121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Versão Inicial no Padrão ETS</w:t>
            </w:r>
          </w:p>
        </w:tc>
        <w:tc>
          <w:tcPr>
            <w:tcW w:w="27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46365C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Joaquim Lordelo – Fornax</w:t>
            </w:r>
          </w:p>
        </w:tc>
      </w:tr>
      <w:tr w:rsidR="000A0D0C" w14:paraId="4F3F2FE0" w14:textId="77777777"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20199B" w14:textId="293608E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1.</w:t>
            </w:r>
            <w:r w:rsidR="00C86B39">
              <w:rPr>
                <w:rFonts w:cs="Arial"/>
                <w:sz w:val="16"/>
                <w:szCs w:val="16"/>
              </w:rPr>
              <w:t>0</w:t>
            </w:r>
            <w:r>
              <w:rPr>
                <w:rFonts w:cs="Arial"/>
                <w:sz w:val="16"/>
                <w:szCs w:val="16"/>
              </w:rPr>
              <w:t>1</w:t>
            </w:r>
          </w:p>
        </w:tc>
        <w:tc>
          <w:tcPr>
            <w:tcW w:w="12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83052E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22/09/2017</w:t>
            </w:r>
          </w:p>
        </w:tc>
        <w:tc>
          <w:tcPr>
            <w:tcW w:w="3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6AA68D" w14:textId="77777777" w:rsidR="000A0D0C" w:rsidRDefault="006C121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Abaixo as análise feitas pelo Rogério que precisam de nova avaliação do Joaquim:</w:t>
            </w:r>
          </w:p>
          <w:p w14:paraId="53845E57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6) Não esta claro se é ou não parâmetro o campo MES.</w:t>
            </w:r>
          </w:p>
          <w:p w14:paraId="182417C2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6) Não esta claro os formatos para os campos alfanumérico/numérico.</w:t>
            </w:r>
          </w:p>
          <w:p w14:paraId="3BB03363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6) Confirmação de campos não existentes no sistema KiPrev se serão obrigatórios a criação.</w:t>
            </w:r>
          </w:p>
          <w:p w14:paraId="71B0227F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6) Definição do que é LOG para o processo. Confirmação por parte da Fornax.</w:t>
            </w:r>
          </w:p>
          <w:p w14:paraId="0D28518F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6.2.3) Duplicidade de “sub titulo”</w:t>
            </w:r>
          </w:p>
          <w:p w14:paraId="5ECD9252" w14:textId="77777777" w:rsidR="000A0D0C" w:rsidRDefault="006C121F">
            <w:pPr>
              <w:numPr>
                <w:ilvl w:val="0"/>
                <w:numId w:val="4"/>
              </w:numPr>
              <w:jc w:val="left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6.2.3) Confirmação do termo LIDER</w:t>
            </w:r>
          </w:p>
          <w:p w14:paraId="0F73368C" w14:textId="77777777" w:rsidR="000A0D0C" w:rsidRDefault="006C121F">
            <w:pPr>
              <w:numPr>
                <w:ilvl w:val="0"/>
                <w:numId w:val="4"/>
              </w:num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(Índice 6.2.3) Layout de saída com faltas de definição de tamanhos e informações.</w:t>
            </w:r>
          </w:p>
          <w:p w14:paraId="52005BC5" w14:textId="77777777" w:rsidR="000A0D0C" w:rsidRDefault="006C121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(Índice 11) Artefatos anexados não fazem parte da documentação dessa ETS.  </w:t>
            </w:r>
          </w:p>
        </w:tc>
        <w:tc>
          <w:tcPr>
            <w:tcW w:w="27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CD7645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Rogerio Assis - Kiman</w:t>
            </w:r>
          </w:p>
        </w:tc>
      </w:tr>
      <w:tr w:rsidR="000A0D0C" w14:paraId="17B083C6" w14:textId="77777777"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1C7320" w14:textId="1900409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1.</w:t>
            </w:r>
            <w:r w:rsidR="00C86B39">
              <w:rPr>
                <w:rFonts w:cs="Arial"/>
                <w:sz w:val="16"/>
                <w:szCs w:val="16"/>
              </w:rPr>
              <w:t>0</w:t>
            </w:r>
            <w:r>
              <w:rPr>
                <w:rFonts w:cs="Arial"/>
                <w:sz w:val="16"/>
                <w:szCs w:val="16"/>
              </w:rPr>
              <w:t>2</w:t>
            </w:r>
          </w:p>
        </w:tc>
        <w:tc>
          <w:tcPr>
            <w:tcW w:w="12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7968CB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05/10/2017</w:t>
            </w:r>
          </w:p>
        </w:tc>
        <w:tc>
          <w:tcPr>
            <w:tcW w:w="3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B6093D" w14:textId="77777777" w:rsidR="000A0D0C" w:rsidRDefault="006C121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Reunião com vários envolvidos para alinhar os seguintes pontos:</w:t>
            </w:r>
          </w:p>
          <w:p w14:paraId="2A8D4CAB" w14:textId="1A4C229C" w:rsidR="000A0D0C" w:rsidRDefault="005F16DB" w:rsidP="00F4638F">
            <w:pPr>
              <w:rPr>
                <w:rFonts w:cs="Arial"/>
                <w:sz w:val="16"/>
                <w:szCs w:val="16"/>
              </w:rPr>
            </w:pPr>
            <w:hyperlink r:id="rId9" w:history="1">
              <w:r w:rsidR="00F4638F" w:rsidRPr="00F4638F">
                <w:rPr>
                  <w:rStyle w:val="Hyperlink"/>
                  <w:rFonts w:cs="Arial"/>
                  <w:sz w:val="16"/>
                  <w:szCs w:val="16"/>
                </w:rPr>
                <w:t>C:\work\kiman_projetos\04_PRJ_Implantacao\IP_Porto_Seguro\03_interfaces\Detalhamento\PLD</w:t>
              </w:r>
            </w:hyperlink>
          </w:p>
        </w:tc>
        <w:tc>
          <w:tcPr>
            <w:tcW w:w="27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C2F7FE" w14:textId="77777777" w:rsidR="000A0D0C" w:rsidRDefault="006C121F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Rogerio Assis- Kiman</w:t>
            </w:r>
          </w:p>
        </w:tc>
      </w:tr>
      <w:tr w:rsidR="00A655CB" w14:paraId="06E63702" w14:textId="77777777">
        <w:tc>
          <w:tcPr>
            <w:tcW w:w="118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B2FE" w14:textId="48D8FF53" w:rsidR="00A655CB" w:rsidRDefault="00A655CB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lastRenderedPageBreak/>
              <w:t>1.03</w:t>
            </w:r>
          </w:p>
        </w:tc>
        <w:tc>
          <w:tcPr>
            <w:tcW w:w="12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6CC6463" w14:textId="47C7E473" w:rsidR="00A655CB" w:rsidRDefault="00A655CB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06/12/2017</w:t>
            </w:r>
          </w:p>
        </w:tc>
        <w:tc>
          <w:tcPr>
            <w:tcW w:w="34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33E096" w14:textId="26071427" w:rsidR="00A655CB" w:rsidRDefault="00A655CB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Inclusão da sessão de Convivência</w:t>
            </w:r>
          </w:p>
        </w:tc>
        <w:tc>
          <w:tcPr>
            <w:tcW w:w="27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3BC44A" w14:textId="789CD88F" w:rsidR="00A655CB" w:rsidRDefault="00A655CB">
            <w:pPr>
              <w:jc w:val="center"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Katia Santos</w:t>
            </w:r>
          </w:p>
        </w:tc>
      </w:tr>
    </w:tbl>
    <w:p w14:paraId="69BBF4C1" w14:textId="77777777" w:rsidR="000A0D0C" w:rsidRDefault="000A0D0C">
      <w:pPr>
        <w:suppressAutoHyphens w:val="0"/>
        <w:rPr>
          <w:rFonts w:cs="Arial"/>
          <w:sz w:val="20"/>
          <w:lang w:val="pt-PT"/>
        </w:rPr>
      </w:pPr>
    </w:p>
    <w:p w14:paraId="6AA9884C" w14:textId="77777777" w:rsidR="000A0D0C" w:rsidRDefault="006C121F">
      <w:pPr>
        <w:rPr>
          <w:b/>
          <w:sz w:val="30"/>
        </w:rPr>
      </w:pPr>
      <w:r>
        <w:br w:type="page"/>
      </w:r>
      <w:r>
        <w:rPr>
          <w:b/>
          <w:sz w:val="30"/>
        </w:rPr>
        <w:lastRenderedPageBreak/>
        <w:t>Índice</w:t>
      </w:r>
    </w:p>
    <w:p w14:paraId="04DEB2F0" w14:textId="77777777" w:rsidR="000A0D0C" w:rsidRDefault="000A0D0C"/>
    <w:p w14:paraId="45EFCD26" w14:textId="77777777" w:rsidR="005F16DB" w:rsidRDefault="00EA3D81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"1-3" \h \z \u </w:instrText>
      </w:r>
      <w:r>
        <w:rPr>
          <w:rFonts w:ascii="Times New Roman" w:hAnsi="Times New Roman"/>
        </w:rPr>
        <w:fldChar w:fldCharType="separate"/>
      </w:r>
      <w:hyperlink w:anchor="_Toc501568710" w:history="1">
        <w:r w:rsidR="005F16DB" w:rsidRPr="00A50628">
          <w:rPr>
            <w:rStyle w:val="Hyperlink"/>
            <w:noProof/>
          </w:rPr>
          <w:t>1.</w:t>
        </w:r>
        <w:r w:rsidR="005F16D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F16DB" w:rsidRPr="00A50628">
          <w:rPr>
            <w:rStyle w:val="Hyperlink"/>
            <w:noProof/>
          </w:rPr>
          <w:t>Contatos</w:t>
        </w:r>
        <w:r w:rsidR="005F16DB">
          <w:rPr>
            <w:noProof/>
            <w:webHidden/>
          </w:rPr>
          <w:tab/>
        </w:r>
        <w:r w:rsidR="005F16DB">
          <w:rPr>
            <w:noProof/>
            <w:webHidden/>
          </w:rPr>
          <w:fldChar w:fldCharType="begin"/>
        </w:r>
        <w:r w:rsidR="005F16DB">
          <w:rPr>
            <w:noProof/>
            <w:webHidden/>
          </w:rPr>
          <w:instrText xml:space="preserve"> PAGEREF _Toc501568710 \h </w:instrText>
        </w:r>
        <w:r w:rsidR="005F16DB">
          <w:rPr>
            <w:noProof/>
            <w:webHidden/>
          </w:rPr>
        </w:r>
        <w:r w:rsidR="005F16DB">
          <w:rPr>
            <w:noProof/>
            <w:webHidden/>
          </w:rPr>
          <w:fldChar w:fldCharType="separate"/>
        </w:r>
        <w:r w:rsidR="005F16DB">
          <w:rPr>
            <w:noProof/>
            <w:webHidden/>
          </w:rPr>
          <w:t>5</w:t>
        </w:r>
        <w:r w:rsidR="005F16DB">
          <w:rPr>
            <w:noProof/>
            <w:webHidden/>
          </w:rPr>
          <w:fldChar w:fldCharType="end"/>
        </w:r>
      </w:hyperlink>
    </w:p>
    <w:p w14:paraId="1B9E10A3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1" w:history="1">
        <w:r w:rsidRPr="00A50628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F0EAEC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2" w:history="1">
        <w:r w:rsidRPr="00A50628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Repositório: Projetos, branch’s e modelos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7131EE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3" w:history="1">
        <w:r w:rsidRPr="00A50628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Banco de Dados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955B43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4" w:history="1">
        <w:r w:rsidRPr="00A50628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Lista de Tabelas e ORM Utilizados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DB1772" w14:textId="77777777" w:rsidR="005F16DB" w:rsidRDefault="005F16DB">
      <w:pPr>
        <w:pStyle w:val="Sumrio2"/>
        <w:tabs>
          <w:tab w:val="left" w:pos="88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5" w:history="1">
        <w:r w:rsidRPr="00A50628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Lista de 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1F3EDD" w14:textId="77777777" w:rsidR="005F16DB" w:rsidRDefault="005F16DB">
      <w:pPr>
        <w:pStyle w:val="Sumrio2"/>
        <w:tabs>
          <w:tab w:val="left" w:pos="88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6" w:history="1">
        <w:r w:rsidRPr="00A50628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Tabelas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BB84F2" w14:textId="77777777" w:rsidR="005F16DB" w:rsidRDefault="005F16DB">
      <w:pPr>
        <w:pStyle w:val="Sumrio2"/>
        <w:tabs>
          <w:tab w:val="left" w:pos="88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7" w:history="1">
        <w:r w:rsidRPr="00A50628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Índices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E7F786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8" w:history="1">
        <w:r w:rsidRPr="00A50628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Procedimento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0FD80C" w14:textId="77777777" w:rsidR="005F16DB" w:rsidRDefault="005F16DB">
      <w:pPr>
        <w:pStyle w:val="Sumrio2"/>
        <w:tabs>
          <w:tab w:val="left" w:pos="88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19" w:history="1">
        <w:r w:rsidRPr="00A50628">
          <w:rPr>
            <w:rStyle w:val="Hyperlink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  <w:lang w:eastAsia="ar-SA"/>
          </w:rPr>
          <w:t xml:space="preserve">Geração do arquivo DBF   </w:t>
        </w:r>
        <w:r w:rsidRPr="00A50628">
          <w:rPr>
            <w:rStyle w:val="Hyperlink"/>
            <w:noProof/>
          </w:rPr>
          <w:t>“PLD_CONT.DBF”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E034AD" w14:textId="77777777" w:rsidR="005F16DB" w:rsidRDefault="005F16DB">
      <w:pPr>
        <w:pStyle w:val="Sumrio2"/>
        <w:tabs>
          <w:tab w:val="left" w:pos="88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0" w:history="1">
        <w:r w:rsidRPr="00A50628">
          <w:rPr>
            <w:rStyle w:val="Hyperlink"/>
            <w:noProof/>
            <w:lang w:eastAsia="ar-SA"/>
          </w:rPr>
          <w:t>6.2.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  <w:lang w:eastAsia="ar-SA"/>
          </w:rPr>
          <w:t>Geração do arquivo CSV   "PLD_PREV.CSV"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51B57A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1" w:history="1">
        <w:r w:rsidRPr="00A50628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Convivên</w:t>
        </w:r>
        <w:r w:rsidRPr="00A50628">
          <w:rPr>
            <w:rStyle w:val="Hyperlink"/>
            <w:noProof/>
          </w:rPr>
          <w:t>c</w:t>
        </w:r>
        <w:r w:rsidRPr="00A50628">
          <w:rPr>
            <w:rStyle w:val="Hyperlink"/>
            <w:noProof/>
          </w:rPr>
          <w:t>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ABE0FC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2" w:history="1">
        <w:r w:rsidRPr="00A50628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Tela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E31151" w14:textId="77777777" w:rsidR="005F16DB" w:rsidRDefault="005F16DB">
      <w:pPr>
        <w:pStyle w:val="Sumrio1"/>
        <w:tabs>
          <w:tab w:val="left" w:pos="44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3" w:history="1">
        <w:r w:rsidRPr="00A50628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Query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1C2E3C" w14:textId="77777777" w:rsidR="005F16DB" w:rsidRDefault="005F16DB">
      <w:pPr>
        <w:pStyle w:val="Sumrio1"/>
        <w:tabs>
          <w:tab w:val="left" w:pos="66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4" w:history="1">
        <w:r w:rsidRPr="00A50628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Classes e/ou módulos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269D86" w14:textId="77777777" w:rsidR="005F16DB" w:rsidRDefault="005F16DB">
      <w:pPr>
        <w:pStyle w:val="Sumrio1"/>
        <w:tabs>
          <w:tab w:val="left" w:pos="66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5" w:history="1">
        <w:r w:rsidRPr="00A50628">
          <w:rPr>
            <w:rStyle w:val="Hyperlink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75DC78" w14:textId="77777777" w:rsidR="005F16DB" w:rsidRDefault="005F16DB">
      <w:pPr>
        <w:pStyle w:val="Sumrio1"/>
        <w:tabs>
          <w:tab w:val="left" w:pos="660"/>
          <w:tab w:val="right" w:leader="dot" w:pos="9881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568726" w:history="1">
        <w:r w:rsidRPr="00A50628">
          <w:rPr>
            <w:rStyle w:val="Hyperlink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50628">
          <w:rPr>
            <w:rStyle w:val="Hyperlink"/>
            <w:noProof/>
          </w:rPr>
          <w:t>Observações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_Toc501568726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4B339F" w14:textId="0C642A77" w:rsidR="000A0D0C" w:rsidRDefault="00EA3D81">
      <w:pPr>
        <w:pStyle w:val="Corpodetexto"/>
        <w:rPr>
          <w:color w:val="auto"/>
        </w:rPr>
      </w:pPr>
      <w:r>
        <w:rPr>
          <w:rFonts w:ascii="Times New Roman" w:hAnsi="Times New Roman"/>
          <w:color w:val="auto"/>
        </w:rPr>
        <w:fldChar w:fldCharType="end"/>
      </w:r>
      <w:r w:rsidR="006C121F">
        <w:rPr>
          <w:color w:val="auto"/>
        </w:rPr>
        <w:br w:type="page"/>
      </w:r>
    </w:p>
    <w:p w14:paraId="4F08228B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0" w:name="_Toc501568710"/>
      <w:r>
        <w:rPr>
          <w:sz w:val="24"/>
          <w:szCs w:val="24"/>
        </w:rPr>
        <w:t>Contatos</w:t>
      </w:r>
      <w:bookmarkEnd w:id="0"/>
    </w:p>
    <w:p w14:paraId="062208CA" w14:textId="77777777" w:rsidR="000A0D0C" w:rsidRDefault="006C121F">
      <w:pPr>
        <w:pStyle w:val="Corpodetexto"/>
        <w:rPr>
          <w:rFonts w:cs="Arial"/>
          <w:color w:val="auto"/>
          <w:sz w:val="20"/>
          <w:lang w:eastAsia="en-GB"/>
        </w:rPr>
      </w:pPr>
      <w:r>
        <w:rPr>
          <w:rFonts w:cs="Arial"/>
          <w:color w:val="auto"/>
          <w:sz w:val="20"/>
          <w:lang w:eastAsia="en-GB"/>
        </w:rPr>
        <w:t>Esta seção apresenta os analistas e departamentos responsáveis pela elaboração deste documento:</w:t>
      </w:r>
    </w:p>
    <w:p w14:paraId="62B7DC23" w14:textId="77777777" w:rsidR="000A0D0C" w:rsidRDefault="000A0D0C">
      <w:pPr>
        <w:pStyle w:val="CM55"/>
        <w:spacing w:after="117"/>
        <w:rPr>
          <w:sz w:val="20"/>
          <w:szCs w:val="20"/>
          <w:lang w:val="pt-BR"/>
        </w:rPr>
      </w:pPr>
    </w:p>
    <w:tbl>
      <w:tblPr>
        <w:tblpPr w:leftFromText="141" w:rightFromText="141" w:vertAnchor="text" w:horzAnchor="margin" w:tblpY="171"/>
        <w:tblW w:w="98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316"/>
        <w:gridCol w:w="3283"/>
        <w:gridCol w:w="3282"/>
      </w:tblGrid>
      <w:tr w:rsidR="000A0D0C" w14:paraId="3BD66610" w14:textId="77777777">
        <w:tc>
          <w:tcPr>
            <w:tcW w:w="3316" w:type="dxa"/>
            <w:shd w:val="clear" w:color="auto" w:fill="A6A6A6"/>
          </w:tcPr>
          <w:p w14:paraId="428511BE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Função/Departamento</w:t>
            </w:r>
          </w:p>
        </w:tc>
        <w:tc>
          <w:tcPr>
            <w:tcW w:w="3283" w:type="dxa"/>
            <w:shd w:val="clear" w:color="auto" w:fill="FFFFFF"/>
          </w:tcPr>
          <w:p w14:paraId="06067680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 xml:space="preserve">Nome </w:t>
            </w:r>
          </w:p>
        </w:tc>
        <w:tc>
          <w:tcPr>
            <w:tcW w:w="3282" w:type="dxa"/>
            <w:shd w:val="clear" w:color="auto" w:fill="FFFFFF"/>
          </w:tcPr>
          <w:p w14:paraId="40FCC31F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Telefone de Contato</w:t>
            </w:r>
          </w:p>
        </w:tc>
      </w:tr>
      <w:tr w:rsidR="000A0D0C" w14:paraId="7B084184" w14:textId="77777777">
        <w:tc>
          <w:tcPr>
            <w:tcW w:w="3316" w:type="dxa"/>
            <w:shd w:val="clear" w:color="auto" w:fill="A6A6A6"/>
            <w:vAlign w:val="center"/>
          </w:tcPr>
          <w:p w14:paraId="2B163993" w14:textId="77777777" w:rsidR="000A0D0C" w:rsidRDefault="006C121F">
            <w:pPr>
              <w:pStyle w:val="Corpodetexto"/>
              <w:jc w:val="left"/>
              <w:rPr>
                <w:b/>
                <w:i/>
                <w:color w:val="auto"/>
                <w:sz w:val="20"/>
                <w:lang w:eastAsia="ar-SA"/>
              </w:rPr>
            </w:pPr>
            <w:r>
              <w:rPr>
                <w:b/>
                <w:i/>
                <w:color w:val="auto"/>
                <w:sz w:val="20"/>
                <w:lang w:eastAsia="ar-SA"/>
              </w:rPr>
              <w:t>Lider de Sistemas da Área</w:t>
            </w:r>
          </w:p>
        </w:tc>
        <w:tc>
          <w:tcPr>
            <w:tcW w:w="3283" w:type="dxa"/>
            <w:shd w:val="clear" w:color="auto" w:fill="FFFFFF"/>
            <w:vAlign w:val="center"/>
          </w:tcPr>
          <w:p w14:paraId="0EAB7401" w14:textId="77777777" w:rsidR="000A0D0C" w:rsidRDefault="006C121F">
            <w:pPr>
              <w:pStyle w:val="Default"/>
              <w:rPr>
                <w:rFonts w:cs="Times New Roman"/>
                <w:color w:val="auto"/>
                <w:sz w:val="20"/>
                <w:szCs w:val="20"/>
                <w:lang w:val="pt-BR" w:eastAsia="ar-SA"/>
              </w:rPr>
            </w:pPr>
            <w:r>
              <w:rPr>
                <w:rStyle w:val="il"/>
                <w:color w:val="222222"/>
                <w:sz w:val="19"/>
                <w:szCs w:val="19"/>
                <w:shd w:val="clear" w:color="auto" w:fill="FFFFFF"/>
              </w:rPr>
              <w:t>VALDIR NOVO SEVAIOS JUNIOR</w:t>
            </w:r>
          </w:p>
        </w:tc>
        <w:tc>
          <w:tcPr>
            <w:tcW w:w="3282" w:type="dxa"/>
            <w:shd w:val="clear" w:color="auto" w:fill="FFFFFF"/>
            <w:vAlign w:val="center"/>
          </w:tcPr>
          <w:p w14:paraId="628DF54C" w14:textId="77777777" w:rsidR="000A0D0C" w:rsidRDefault="006C121F">
            <w:pPr>
              <w:pStyle w:val="Default"/>
              <w:rPr>
                <w:rFonts w:cs="Times New Roman"/>
                <w:color w:val="auto"/>
                <w:sz w:val="20"/>
                <w:szCs w:val="20"/>
                <w:lang w:val="pt-BR" w:eastAsia="ar-SA"/>
              </w:rPr>
            </w:pPr>
            <w:r>
              <w:rPr>
                <w:color w:val="222222"/>
                <w:sz w:val="19"/>
                <w:szCs w:val="19"/>
                <w:shd w:val="clear" w:color="auto" w:fill="FFFFFF"/>
              </w:rPr>
              <w:t>(11) 2393-6497</w:t>
            </w:r>
          </w:p>
        </w:tc>
      </w:tr>
      <w:tr w:rsidR="000A0D0C" w14:paraId="3118779B" w14:textId="77777777">
        <w:tc>
          <w:tcPr>
            <w:tcW w:w="3316" w:type="dxa"/>
            <w:shd w:val="clear" w:color="auto" w:fill="A6A6A6"/>
          </w:tcPr>
          <w:p w14:paraId="06C66E27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Requisitos</w:t>
            </w:r>
          </w:p>
        </w:tc>
        <w:tc>
          <w:tcPr>
            <w:tcW w:w="3283" w:type="dxa"/>
            <w:shd w:val="clear" w:color="auto" w:fill="FFFFFF"/>
          </w:tcPr>
          <w:p w14:paraId="057C71C3" w14:textId="77777777" w:rsidR="000A0D0C" w:rsidRDefault="006C121F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  <w:r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  <w:t>Rogerio Assis - Kiman</w:t>
            </w:r>
          </w:p>
        </w:tc>
        <w:tc>
          <w:tcPr>
            <w:tcW w:w="3282" w:type="dxa"/>
            <w:shd w:val="clear" w:color="auto" w:fill="FFFFFF"/>
          </w:tcPr>
          <w:p w14:paraId="12250409" w14:textId="77777777" w:rsidR="000A0D0C" w:rsidRDefault="000A0D0C">
            <w:pPr>
              <w:pStyle w:val="Default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</w:tr>
    </w:tbl>
    <w:p w14:paraId="12B140D7" w14:textId="77777777" w:rsidR="000A0D0C" w:rsidRDefault="000A0D0C">
      <w:pPr>
        <w:suppressAutoHyphens w:val="0"/>
        <w:spacing w:before="0" w:line="240" w:lineRule="auto"/>
        <w:jc w:val="left"/>
        <w:rPr>
          <w:lang w:eastAsia="ar-SA"/>
        </w:rPr>
      </w:pPr>
    </w:p>
    <w:p w14:paraId="35112F2E" w14:textId="77777777" w:rsidR="000A0D0C" w:rsidRDefault="000A0D0C">
      <w:pPr>
        <w:suppressAutoHyphens w:val="0"/>
        <w:spacing w:before="0" w:line="240" w:lineRule="auto"/>
        <w:jc w:val="left"/>
        <w:rPr>
          <w:lang w:eastAsia="ar-SA"/>
        </w:rPr>
      </w:pPr>
    </w:p>
    <w:p w14:paraId="6F4BBE97" w14:textId="77777777" w:rsidR="000A0D0C" w:rsidRDefault="006C121F">
      <w:pPr>
        <w:suppressAutoHyphens w:val="0"/>
        <w:spacing w:before="0" w:line="240" w:lineRule="auto"/>
        <w:jc w:val="left"/>
        <w:rPr>
          <w:lang w:eastAsia="ar-SA"/>
        </w:rPr>
      </w:pPr>
      <w:r>
        <w:rPr>
          <w:lang w:eastAsia="ar-SA"/>
        </w:rPr>
        <w:br w:type="page"/>
      </w:r>
    </w:p>
    <w:p w14:paraId="47DBA09D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1" w:name="_Toc501568711"/>
      <w:r>
        <w:rPr>
          <w:sz w:val="24"/>
          <w:szCs w:val="24"/>
        </w:rPr>
        <w:t>Referências</w:t>
      </w:r>
      <w:bookmarkEnd w:id="1"/>
    </w:p>
    <w:p w14:paraId="4FAD8751" w14:textId="77777777" w:rsidR="000A0D0C" w:rsidRDefault="006C121F">
      <w:pPr>
        <w:pStyle w:val="Corpodetexto"/>
        <w:rPr>
          <w:color w:val="auto"/>
          <w:sz w:val="20"/>
          <w:lang w:eastAsia="ar-SA"/>
        </w:rPr>
      </w:pPr>
      <w:r>
        <w:rPr>
          <w:color w:val="auto"/>
          <w:sz w:val="20"/>
          <w:lang w:eastAsia="ar-SA"/>
        </w:rPr>
        <w:t>Esta sessão apresenta os documentos relacionados com esta ETS:</w:t>
      </w:r>
    </w:p>
    <w:tbl>
      <w:tblPr>
        <w:tblStyle w:val="Tabelacomgrade"/>
        <w:tblW w:w="1980" w:type="dxa"/>
        <w:tblLayout w:type="fixed"/>
        <w:tblLook w:val="04A0" w:firstRow="1" w:lastRow="0" w:firstColumn="1" w:lastColumn="0" w:noHBand="0" w:noVBand="1"/>
      </w:tblPr>
      <w:tblGrid>
        <w:gridCol w:w="1980"/>
      </w:tblGrid>
      <w:tr w:rsidR="000A0D0C" w14:paraId="0FFBAF59" w14:textId="77777777">
        <w:tc>
          <w:tcPr>
            <w:tcW w:w="1980" w:type="dxa"/>
          </w:tcPr>
          <w:p w14:paraId="4F2D17ED" w14:textId="77777777" w:rsidR="000A0D0C" w:rsidRDefault="006C121F">
            <w:pPr>
              <w:pStyle w:val="Corpodetexto"/>
              <w:rPr>
                <w:color w:val="auto"/>
                <w:sz w:val="20"/>
                <w:lang w:eastAsia="ar-SA"/>
              </w:rPr>
            </w:pPr>
            <w:r>
              <w:rPr>
                <w:color w:val="auto"/>
                <w:sz w:val="20"/>
                <w:lang w:eastAsia="ar-SA"/>
              </w:rPr>
              <w:t>Ficha de Serviço</w:t>
            </w:r>
          </w:p>
        </w:tc>
      </w:tr>
      <w:tr w:rsidR="000A0D0C" w14:paraId="41DCFF4F" w14:textId="77777777">
        <w:tc>
          <w:tcPr>
            <w:tcW w:w="1980" w:type="dxa"/>
          </w:tcPr>
          <w:p w14:paraId="4582B16A" w14:textId="77777777" w:rsidR="000A0D0C" w:rsidRDefault="006C121F">
            <w:pPr>
              <w:pStyle w:val="Corpodetexto"/>
              <w:rPr>
                <w:color w:val="auto"/>
                <w:sz w:val="16"/>
                <w:szCs w:val="16"/>
                <w:lang w:eastAsia="ar-SA"/>
              </w:rPr>
            </w:pPr>
            <w:r>
              <w:rPr>
                <w:color w:val="auto"/>
                <w:sz w:val="16"/>
                <w:szCs w:val="16"/>
                <w:lang w:eastAsia="ar-SA"/>
              </w:rPr>
              <w:t>Não há</w:t>
            </w:r>
          </w:p>
        </w:tc>
      </w:tr>
    </w:tbl>
    <w:p w14:paraId="563B3E55" w14:textId="77777777" w:rsidR="000A0D0C" w:rsidRDefault="000A0D0C">
      <w:pPr>
        <w:pStyle w:val="Corpodetexto"/>
        <w:rPr>
          <w:color w:val="auto"/>
          <w:sz w:val="20"/>
          <w:lang w:eastAsia="ar-SA"/>
        </w:rPr>
      </w:pPr>
    </w:p>
    <w:p w14:paraId="39D32B68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7534F72A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0BFB03EB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37D1F303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0C648D1D" w14:textId="77777777" w:rsidR="000A0D0C" w:rsidRDefault="006C121F">
      <w:pPr>
        <w:suppressAutoHyphens w:val="0"/>
        <w:spacing w:before="0" w:line="240" w:lineRule="auto"/>
        <w:jc w:val="left"/>
        <w:rPr>
          <w:sz w:val="20"/>
          <w:lang w:eastAsia="ar-SA"/>
        </w:rPr>
      </w:pPr>
      <w:r>
        <w:rPr>
          <w:sz w:val="20"/>
          <w:lang w:eastAsia="ar-SA"/>
        </w:rPr>
        <w:br w:type="page"/>
      </w:r>
    </w:p>
    <w:p w14:paraId="08864EE8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2" w:name="_Toc501568712"/>
      <w:r>
        <w:rPr>
          <w:sz w:val="24"/>
          <w:szCs w:val="24"/>
        </w:rPr>
        <w:t>Repositório: Projetos, branch’s e modelos</w:t>
      </w:r>
      <w:bookmarkEnd w:id="2"/>
    </w:p>
    <w:p w14:paraId="238DC4B1" w14:textId="77777777" w:rsidR="000A0D0C" w:rsidRDefault="006C121F">
      <w:pPr>
        <w:pStyle w:val="Corpodetexto"/>
        <w:rPr>
          <w:color w:val="auto"/>
          <w:sz w:val="20"/>
          <w:lang w:eastAsia="ar-SA"/>
        </w:rPr>
      </w:pPr>
      <w:r>
        <w:rPr>
          <w:color w:val="auto"/>
          <w:sz w:val="20"/>
          <w:lang w:eastAsia="ar-SA"/>
        </w:rPr>
        <w:t>Esta seção apresenta os padrões de desenvolvimento da empresa que serão utilizados para o desenvolvimento do projeto, como: imagens, códigos fontes, documentações:</w:t>
      </w:r>
    </w:p>
    <w:p w14:paraId="10BF8CCD" w14:textId="77777777" w:rsidR="000A0D0C" w:rsidRDefault="000A0D0C">
      <w:pPr>
        <w:pStyle w:val="Default"/>
        <w:rPr>
          <w:rFonts w:cs="Times New Roman"/>
          <w:i/>
          <w:color w:val="auto"/>
          <w:sz w:val="20"/>
          <w:szCs w:val="20"/>
          <w:lang w:val="pt-BR" w:eastAsia="ar-SA"/>
        </w:rPr>
      </w:pPr>
    </w:p>
    <w:tbl>
      <w:tblPr>
        <w:tblpPr w:leftFromText="141" w:rightFromText="141" w:vertAnchor="text" w:horzAnchor="margin" w:tblpX="108" w:tblpY="171"/>
        <w:tblW w:w="98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2"/>
        <w:gridCol w:w="3330"/>
        <w:gridCol w:w="3329"/>
      </w:tblGrid>
      <w:tr w:rsidR="000A0D0C" w14:paraId="4E444A14" w14:textId="77777777">
        <w:tc>
          <w:tcPr>
            <w:tcW w:w="3222" w:type="dxa"/>
            <w:shd w:val="clear" w:color="auto" w:fill="A6A6A6"/>
          </w:tcPr>
          <w:p w14:paraId="1F89476D" w14:textId="77777777" w:rsidR="000A0D0C" w:rsidRDefault="000A0D0C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</w:p>
        </w:tc>
        <w:tc>
          <w:tcPr>
            <w:tcW w:w="3330" w:type="dxa"/>
            <w:shd w:val="clear" w:color="auto" w:fill="FFFFFF"/>
          </w:tcPr>
          <w:p w14:paraId="7085E7DA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Padrões</w:t>
            </w:r>
          </w:p>
        </w:tc>
        <w:tc>
          <w:tcPr>
            <w:tcW w:w="3329" w:type="dxa"/>
            <w:shd w:val="clear" w:color="auto" w:fill="FFFFFF"/>
          </w:tcPr>
          <w:p w14:paraId="5C1C8C6E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Branch</w:t>
            </w:r>
          </w:p>
        </w:tc>
      </w:tr>
      <w:tr w:rsidR="000A0D0C" w14:paraId="31BB059E" w14:textId="77777777">
        <w:tc>
          <w:tcPr>
            <w:tcW w:w="3222" w:type="dxa"/>
            <w:shd w:val="clear" w:color="auto" w:fill="A6A6A6"/>
          </w:tcPr>
          <w:p w14:paraId="2CDAAD3F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Projeto</w:t>
            </w:r>
          </w:p>
        </w:tc>
        <w:tc>
          <w:tcPr>
            <w:tcW w:w="3330" w:type="dxa"/>
            <w:shd w:val="clear" w:color="auto" w:fill="FFFFFF"/>
          </w:tcPr>
          <w:p w14:paraId="5C350468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  <w:tc>
          <w:tcPr>
            <w:tcW w:w="3329" w:type="dxa"/>
            <w:shd w:val="clear" w:color="auto" w:fill="FFFFFF"/>
          </w:tcPr>
          <w:p w14:paraId="78F6DE4C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</w:tr>
      <w:tr w:rsidR="000A0D0C" w14:paraId="2D1CF4CB" w14:textId="77777777">
        <w:tc>
          <w:tcPr>
            <w:tcW w:w="3222" w:type="dxa"/>
            <w:shd w:val="clear" w:color="auto" w:fill="A6A6A6"/>
          </w:tcPr>
          <w:p w14:paraId="6ED3498D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Modelos</w:t>
            </w:r>
          </w:p>
        </w:tc>
        <w:tc>
          <w:tcPr>
            <w:tcW w:w="3330" w:type="dxa"/>
            <w:shd w:val="clear" w:color="auto" w:fill="FFFFFF"/>
          </w:tcPr>
          <w:p w14:paraId="3AB9872E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  <w:tc>
          <w:tcPr>
            <w:tcW w:w="3329" w:type="dxa"/>
            <w:shd w:val="clear" w:color="auto" w:fill="FFFFFF"/>
          </w:tcPr>
          <w:p w14:paraId="7A83CB58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</w:tr>
      <w:tr w:rsidR="000A0D0C" w14:paraId="2C65FEB4" w14:textId="77777777">
        <w:tc>
          <w:tcPr>
            <w:tcW w:w="3222" w:type="dxa"/>
            <w:shd w:val="clear" w:color="auto" w:fill="A6A6A6"/>
          </w:tcPr>
          <w:p w14:paraId="4AE7D31B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CSS e Imagens</w:t>
            </w:r>
          </w:p>
        </w:tc>
        <w:tc>
          <w:tcPr>
            <w:tcW w:w="3330" w:type="dxa"/>
            <w:shd w:val="clear" w:color="auto" w:fill="FFFFFF"/>
          </w:tcPr>
          <w:p w14:paraId="3A9A97F6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  <w:tc>
          <w:tcPr>
            <w:tcW w:w="3329" w:type="dxa"/>
            <w:shd w:val="clear" w:color="auto" w:fill="FFFFFF"/>
          </w:tcPr>
          <w:p w14:paraId="57C49A72" w14:textId="77777777" w:rsidR="000A0D0C" w:rsidRDefault="000A0D0C">
            <w:pPr>
              <w:pStyle w:val="Default"/>
              <w:jc w:val="center"/>
              <w:rPr>
                <w:rFonts w:cs="Times New Roman"/>
                <w:i/>
                <w:color w:val="auto"/>
                <w:sz w:val="20"/>
                <w:szCs w:val="20"/>
                <w:lang w:val="pt-BR" w:eastAsia="ar-SA"/>
              </w:rPr>
            </w:pPr>
          </w:p>
        </w:tc>
      </w:tr>
    </w:tbl>
    <w:p w14:paraId="5FE8F975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07B6F4F2" w14:textId="77777777" w:rsidR="000A0D0C" w:rsidRDefault="000A0D0C">
      <w:pPr>
        <w:suppressAutoHyphens w:val="0"/>
        <w:spacing w:before="0" w:line="240" w:lineRule="auto"/>
        <w:jc w:val="left"/>
        <w:rPr>
          <w:sz w:val="20"/>
          <w:lang w:eastAsia="ar-SA"/>
        </w:rPr>
      </w:pPr>
    </w:p>
    <w:p w14:paraId="10DF898F" w14:textId="77777777" w:rsidR="000A0D0C" w:rsidRDefault="006C121F">
      <w:pPr>
        <w:suppressAutoHyphens w:val="0"/>
        <w:spacing w:before="0" w:line="240" w:lineRule="auto"/>
        <w:jc w:val="left"/>
        <w:rPr>
          <w:sz w:val="20"/>
          <w:lang w:eastAsia="ar-SA"/>
        </w:rPr>
      </w:pPr>
      <w:r>
        <w:rPr>
          <w:sz w:val="20"/>
          <w:lang w:eastAsia="ar-SA"/>
        </w:rPr>
        <w:br w:type="page"/>
      </w:r>
    </w:p>
    <w:p w14:paraId="6AACFBC7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3" w:name="_Toc501568713"/>
      <w:r>
        <w:rPr>
          <w:sz w:val="24"/>
          <w:szCs w:val="24"/>
        </w:rPr>
        <w:t>Banco de Dados de Desenvolvimento</w:t>
      </w:r>
      <w:bookmarkEnd w:id="3"/>
    </w:p>
    <w:p w14:paraId="0943F06A" w14:textId="77777777" w:rsidR="000A0D0C" w:rsidRDefault="006C121F">
      <w:pPr>
        <w:pStyle w:val="Corpodetexto"/>
        <w:rPr>
          <w:color w:val="auto"/>
          <w:sz w:val="20"/>
          <w:lang w:eastAsia="ar-SA"/>
        </w:rPr>
      </w:pPr>
      <w:r>
        <w:rPr>
          <w:color w:val="auto"/>
          <w:sz w:val="20"/>
          <w:lang w:eastAsia="ar-SA"/>
        </w:rPr>
        <w:t>Esta seção apresenta as informações detalhadas sobre o banco de dados utilizado para o desenvolvimento do sistema:</w:t>
      </w:r>
    </w:p>
    <w:tbl>
      <w:tblPr>
        <w:tblpPr w:leftFromText="141" w:rightFromText="141" w:vertAnchor="text" w:horzAnchor="margin" w:tblpX="108" w:tblpY="171"/>
        <w:tblW w:w="65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35"/>
        <w:gridCol w:w="3344"/>
      </w:tblGrid>
      <w:tr w:rsidR="000A0D0C" w14:paraId="65620CD9" w14:textId="77777777">
        <w:tc>
          <w:tcPr>
            <w:tcW w:w="3235" w:type="dxa"/>
            <w:shd w:val="clear" w:color="auto" w:fill="A6A6A6"/>
          </w:tcPr>
          <w:p w14:paraId="0E6AD44C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Banco</w:t>
            </w:r>
          </w:p>
        </w:tc>
        <w:tc>
          <w:tcPr>
            <w:tcW w:w="3344" w:type="dxa"/>
            <w:shd w:val="clear" w:color="auto" w:fill="FFFFFF"/>
          </w:tcPr>
          <w:p w14:paraId="335F2D85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  <w:tr w:rsidR="000A0D0C" w14:paraId="312E3A95" w14:textId="77777777">
        <w:tc>
          <w:tcPr>
            <w:tcW w:w="3235" w:type="dxa"/>
            <w:shd w:val="clear" w:color="auto" w:fill="A6A6A6"/>
          </w:tcPr>
          <w:p w14:paraId="7D93D03F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Login</w:t>
            </w:r>
          </w:p>
        </w:tc>
        <w:tc>
          <w:tcPr>
            <w:tcW w:w="3344" w:type="dxa"/>
            <w:shd w:val="clear" w:color="auto" w:fill="FFFFFF"/>
          </w:tcPr>
          <w:p w14:paraId="2AA904E9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  <w:tr w:rsidR="000A0D0C" w14:paraId="22C1FBB4" w14:textId="77777777">
        <w:tc>
          <w:tcPr>
            <w:tcW w:w="3235" w:type="dxa"/>
            <w:shd w:val="clear" w:color="auto" w:fill="A6A6A6"/>
          </w:tcPr>
          <w:p w14:paraId="558A3B19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Senha</w:t>
            </w:r>
          </w:p>
        </w:tc>
        <w:tc>
          <w:tcPr>
            <w:tcW w:w="3344" w:type="dxa"/>
            <w:shd w:val="clear" w:color="auto" w:fill="FFFFFF"/>
          </w:tcPr>
          <w:p w14:paraId="330A072C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  <w:tr w:rsidR="000A0D0C" w14:paraId="25EC50AF" w14:textId="77777777">
        <w:tc>
          <w:tcPr>
            <w:tcW w:w="3235" w:type="dxa"/>
            <w:shd w:val="clear" w:color="auto" w:fill="A6A6A6"/>
          </w:tcPr>
          <w:p w14:paraId="06E1DE45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Servidor</w:t>
            </w:r>
          </w:p>
        </w:tc>
        <w:tc>
          <w:tcPr>
            <w:tcW w:w="3344" w:type="dxa"/>
            <w:shd w:val="clear" w:color="auto" w:fill="FFFFFF"/>
          </w:tcPr>
          <w:p w14:paraId="2218A12F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  <w:tr w:rsidR="000A0D0C" w14:paraId="7597E69B" w14:textId="77777777">
        <w:tc>
          <w:tcPr>
            <w:tcW w:w="3235" w:type="dxa"/>
            <w:shd w:val="clear" w:color="auto" w:fill="A6A6A6"/>
          </w:tcPr>
          <w:p w14:paraId="75DFFD6C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Porta</w:t>
            </w:r>
          </w:p>
        </w:tc>
        <w:tc>
          <w:tcPr>
            <w:tcW w:w="3344" w:type="dxa"/>
            <w:shd w:val="clear" w:color="auto" w:fill="FFFFFF"/>
          </w:tcPr>
          <w:p w14:paraId="2D0A0CC0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  <w:tr w:rsidR="000A0D0C" w14:paraId="34B62484" w14:textId="77777777">
        <w:tc>
          <w:tcPr>
            <w:tcW w:w="3235" w:type="dxa"/>
            <w:shd w:val="clear" w:color="auto" w:fill="A6A6A6"/>
          </w:tcPr>
          <w:p w14:paraId="5F76C5BD" w14:textId="77777777" w:rsidR="000A0D0C" w:rsidRDefault="006C121F">
            <w:pPr>
              <w:pStyle w:val="Corpodetexto"/>
              <w:jc w:val="center"/>
              <w:rPr>
                <w:b/>
                <w:color w:val="auto"/>
                <w:sz w:val="20"/>
                <w:lang w:eastAsia="ar-SA"/>
              </w:rPr>
            </w:pPr>
            <w:r>
              <w:rPr>
                <w:b/>
                <w:color w:val="auto"/>
                <w:sz w:val="20"/>
                <w:lang w:eastAsia="ar-SA"/>
              </w:rPr>
              <w:t>SID</w:t>
            </w:r>
          </w:p>
        </w:tc>
        <w:tc>
          <w:tcPr>
            <w:tcW w:w="3344" w:type="dxa"/>
            <w:shd w:val="clear" w:color="auto" w:fill="FFFFFF"/>
          </w:tcPr>
          <w:p w14:paraId="6A8CC032" w14:textId="77777777" w:rsidR="000A0D0C" w:rsidRDefault="000A0D0C">
            <w:pPr>
              <w:pStyle w:val="Default"/>
              <w:jc w:val="center"/>
              <w:rPr>
                <w:rFonts w:cs="Times New Roman"/>
                <w:sz w:val="20"/>
                <w:szCs w:val="20"/>
                <w:lang w:val="pt-BR" w:eastAsia="ar-SA"/>
              </w:rPr>
            </w:pPr>
          </w:p>
        </w:tc>
      </w:tr>
    </w:tbl>
    <w:p w14:paraId="4AA3BA70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06343667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1C17CD7C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5832CD23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2FF48F4F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542A8A23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7F0242A5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14C39D4B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2F7608B5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5E38E603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47DCEE43" w14:textId="77777777" w:rsidR="000A0D0C" w:rsidRDefault="000A0D0C">
      <w:pPr>
        <w:pStyle w:val="Corpodetexto"/>
        <w:rPr>
          <w:color w:val="auto"/>
          <w:sz w:val="20"/>
          <w:lang w:eastAsia="ar-SA"/>
        </w:rPr>
      </w:pPr>
    </w:p>
    <w:p w14:paraId="01AD4CC5" w14:textId="77777777" w:rsidR="000A0D0C" w:rsidRDefault="000A0D0C">
      <w:pPr>
        <w:pStyle w:val="Corpodetexto"/>
        <w:rPr>
          <w:color w:val="auto"/>
          <w:sz w:val="20"/>
          <w:lang w:eastAsia="ar-SA"/>
        </w:rPr>
      </w:pPr>
    </w:p>
    <w:p w14:paraId="7066DF88" w14:textId="77777777" w:rsidR="000A0D0C" w:rsidRDefault="000A0D0C">
      <w:pPr>
        <w:pStyle w:val="Corpodetexto"/>
        <w:rPr>
          <w:color w:val="auto"/>
          <w:sz w:val="20"/>
          <w:lang w:eastAsia="ar-SA"/>
        </w:rPr>
      </w:pPr>
    </w:p>
    <w:p w14:paraId="359A4691" w14:textId="77777777" w:rsidR="000A0D0C" w:rsidRDefault="000A0D0C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</w:p>
    <w:p w14:paraId="7A91F147" w14:textId="77777777" w:rsidR="000A0D0C" w:rsidRDefault="006C121F">
      <w:pPr>
        <w:suppressAutoHyphens w:val="0"/>
        <w:spacing w:before="0" w:line="240" w:lineRule="auto"/>
        <w:jc w:val="left"/>
        <w:rPr>
          <w:sz w:val="20"/>
          <w:lang w:eastAsia="ar-SA"/>
        </w:rPr>
      </w:pPr>
      <w:r>
        <w:rPr>
          <w:sz w:val="20"/>
          <w:lang w:eastAsia="ar-SA"/>
        </w:rPr>
        <w:br w:type="page"/>
      </w:r>
    </w:p>
    <w:p w14:paraId="4BE2315F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tabs>
          <w:tab w:val="clear" w:pos="502"/>
          <w:tab w:val="left" w:pos="360"/>
        </w:tabs>
        <w:suppressAutoHyphens w:val="0"/>
        <w:ind w:left="360" w:hanging="360"/>
        <w:rPr>
          <w:sz w:val="24"/>
          <w:szCs w:val="24"/>
        </w:rPr>
      </w:pPr>
      <w:bookmarkStart w:id="4" w:name="_Toc271648596"/>
      <w:bookmarkStart w:id="5" w:name="_Toc501568714"/>
      <w:r>
        <w:rPr>
          <w:sz w:val="24"/>
          <w:szCs w:val="24"/>
        </w:rPr>
        <w:t>Lista de Tabelas e ORM Utilizados</w:t>
      </w:r>
      <w:bookmarkEnd w:id="4"/>
      <w:bookmarkEnd w:id="5"/>
    </w:p>
    <w:p w14:paraId="3F8CD7AA" w14:textId="77777777" w:rsidR="000A0D0C" w:rsidRDefault="006C121F">
      <w:pPr>
        <w:rPr>
          <w:rFonts w:cs="Arial"/>
          <w:sz w:val="20"/>
          <w:lang w:eastAsia="en-GB"/>
        </w:rPr>
      </w:pPr>
      <w:r>
        <w:rPr>
          <w:sz w:val="20"/>
          <w:lang w:eastAsia="ar-SA"/>
        </w:rPr>
        <w:t xml:space="preserve">Esta seção apresenta a lista com todas as tabelas e ORMs já utilizados pela aplicação assim como demais recursos (tabelas e ORM) que serão utilizadas em caso de projetos de alterações de sistemas, </w:t>
      </w:r>
      <w:r>
        <w:rPr>
          <w:rFonts w:cs="Arial"/>
          <w:sz w:val="20"/>
          <w:lang w:eastAsia="en-GB"/>
        </w:rPr>
        <w:t>conforme apresentada abaixo:</w:t>
      </w:r>
    </w:p>
    <w:p w14:paraId="193A598B" w14:textId="77777777" w:rsidR="000A0D0C" w:rsidRDefault="006C121F">
      <w:pPr>
        <w:pStyle w:val="Ttulo2"/>
        <w:tabs>
          <w:tab w:val="left" w:pos="789"/>
        </w:tabs>
        <w:spacing w:after="240" w:line="240" w:lineRule="auto"/>
        <w:ind w:left="789" w:hanging="432"/>
        <w:jc w:val="left"/>
      </w:pPr>
      <w:bookmarkStart w:id="6" w:name="_Toc501568715"/>
      <w:r>
        <w:t>Lista de ORM</w:t>
      </w:r>
      <w:bookmarkEnd w:id="6"/>
    </w:p>
    <w:p w14:paraId="6E89F998" w14:textId="77777777" w:rsidR="000A0D0C" w:rsidRDefault="006C121F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  <w:r>
        <w:rPr>
          <w:rFonts w:cs="Times New Roman"/>
          <w:color w:val="auto"/>
          <w:sz w:val="20"/>
          <w:szCs w:val="20"/>
          <w:lang w:val="pt-BR" w:eastAsia="ar-SA"/>
        </w:rPr>
        <w:t xml:space="preserve">Não se aplica. </w:t>
      </w:r>
    </w:p>
    <w:p w14:paraId="3E391CBA" w14:textId="77777777" w:rsidR="000A0D0C" w:rsidRDefault="000A0D0C">
      <w:pPr>
        <w:suppressAutoHyphens w:val="0"/>
        <w:spacing w:before="0" w:line="240" w:lineRule="auto"/>
        <w:ind w:left="426"/>
        <w:jc w:val="left"/>
      </w:pPr>
    </w:p>
    <w:p w14:paraId="300FE39D" w14:textId="77777777" w:rsidR="000A0D0C" w:rsidRDefault="006C121F">
      <w:pPr>
        <w:pStyle w:val="Ttulo2"/>
        <w:tabs>
          <w:tab w:val="left" w:pos="789"/>
        </w:tabs>
        <w:spacing w:after="240" w:line="240" w:lineRule="auto"/>
        <w:ind w:left="789" w:hanging="432"/>
        <w:jc w:val="left"/>
      </w:pPr>
      <w:bookmarkStart w:id="7" w:name="_Toc501568716"/>
      <w:r>
        <w:t>Tabelas e Triggers</w:t>
      </w:r>
      <w:bookmarkEnd w:id="7"/>
    </w:p>
    <w:p w14:paraId="6C9BC1EB" w14:textId="77777777" w:rsidR="000A0D0C" w:rsidRDefault="006C121F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  <w:r>
        <w:rPr>
          <w:rFonts w:cs="Times New Roman"/>
          <w:color w:val="auto"/>
          <w:sz w:val="20"/>
          <w:szCs w:val="20"/>
          <w:lang w:val="pt-BR" w:eastAsia="ar-SA"/>
        </w:rPr>
        <w:t xml:space="preserve">Não se aplica. </w:t>
      </w:r>
    </w:p>
    <w:p w14:paraId="2E6B43F1" w14:textId="77777777" w:rsidR="000A0D0C" w:rsidRDefault="000A0D0C">
      <w:pPr>
        <w:suppressAutoHyphens w:val="0"/>
        <w:spacing w:before="0" w:line="240" w:lineRule="auto"/>
        <w:ind w:left="426"/>
        <w:jc w:val="left"/>
      </w:pPr>
    </w:p>
    <w:p w14:paraId="641A39DC" w14:textId="77777777" w:rsidR="000A0D0C" w:rsidRDefault="006C121F">
      <w:pPr>
        <w:pStyle w:val="Ttulo2"/>
        <w:tabs>
          <w:tab w:val="left" w:pos="789"/>
        </w:tabs>
        <w:spacing w:after="240" w:line="240" w:lineRule="auto"/>
        <w:ind w:left="789" w:hanging="432"/>
        <w:jc w:val="left"/>
      </w:pPr>
      <w:bookmarkStart w:id="8" w:name="_Toc501568717"/>
      <w:r>
        <w:t>Índices</w:t>
      </w:r>
      <w:bookmarkEnd w:id="8"/>
    </w:p>
    <w:p w14:paraId="5D2A876F" w14:textId="77777777" w:rsidR="000A0D0C" w:rsidRDefault="006C121F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  <w:r>
        <w:rPr>
          <w:rFonts w:cs="Times New Roman"/>
          <w:color w:val="auto"/>
          <w:sz w:val="20"/>
          <w:szCs w:val="20"/>
          <w:lang w:val="pt-BR" w:eastAsia="ar-SA"/>
        </w:rPr>
        <w:t>Não se aplica.</w:t>
      </w:r>
    </w:p>
    <w:p w14:paraId="439A9759" w14:textId="77777777" w:rsidR="000A0D0C" w:rsidRDefault="000A0D0C">
      <w:pPr>
        <w:pStyle w:val="Corpodetexto2"/>
        <w:rPr>
          <w:sz w:val="20"/>
          <w:lang w:eastAsia="ar-SA"/>
        </w:rPr>
      </w:pPr>
    </w:p>
    <w:p w14:paraId="1CAD0BFF" w14:textId="77777777" w:rsidR="000A0D0C" w:rsidRDefault="006C121F">
      <w:pPr>
        <w:suppressAutoHyphens w:val="0"/>
        <w:spacing w:before="0" w:line="240" w:lineRule="auto"/>
        <w:jc w:val="left"/>
        <w:rPr>
          <w:sz w:val="20"/>
          <w:lang w:eastAsia="ar-SA"/>
        </w:rPr>
      </w:pPr>
      <w:r>
        <w:rPr>
          <w:sz w:val="20"/>
          <w:lang w:eastAsia="ar-SA"/>
        </w:rPr>
        <w:br w:type="page"/>
      </w:r>
    </w:p>
    <w:p w14:paraId="35B2073C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tabs>
          <w:tab w:val="clear" w:pos="502"/>
          <w:tab w:val="left" w:pos="360"/>
        </w:tabs>
        <w:suppressAutoHyphens w:val="0"/>
        <w:ind w:left="360" w:hanging="360"/>
        <w:rPr>
          <w:sz w:val="24"/>
          <w:szCs w:val="24"/>
        </w:rPr>
      </w:pPr>
      <w:bookmarkStart w:id="9" w:name="_Toc501568718"/>
      <w:r>
        <w:rPr>
          <w:sz w:val="24"/>
          <w:szCs w:val="24"/>
        </w:rPr>
        <w:t>Procedimento</w:t>
      </w:r>
      <w:bookmarkEnd w:id="9"/>
    </w:p>
    <w:p w14:paraId="09CC5B39" w14:textId="52B12A7F" w:rsidR="000A0D0C" w:rsidRDefault="006C121F">
      <w:pPr>
        <w:pStyle w:val="Corpodetexto"/>
        <w:rPr>
          <w:rFonts w:asciiTheme="minorHAnsi" w:hAnsiTheme="minorHAnsi" w:cstheme="minorHAnsi"/>
          <w:bCs/>
          <w:color w:val="auto"/>
        </w:rPr>
      </w:pPr>
      <w:r>
        <w:rPr>
          <w:rFonts w:asciiTheme="minorHAnsi" w:hAnsiTheme="minorHAnsi" w:cstheme="minorHAnsi"/>
          <w:bCs/>
          <w:color w:val="auto"/>
        </w:rPr>
        <w:t xml:space="preserve">O objetivo desta rotina é gerar para a área de </w:t>
      </w:r>
      <w:r w:rsidRPr="004602EA">
        <w:rPr>
          <w:rFonts w:asciiTheme="minorHAnsi" w:hAnsiTheme="minorHAnsi" w:cstheme="minorHAnsi"/>
          <w:bCs/>
          <w:strike/>
          <w:color w:val="auto"/>
        </w:rPr>
        <w:t>Tributos</w:t>
      </w:r>
      <w:r>
        <w:rPr>
          <w:rFonts w:asciiTheme="minorHAnsi" w:hAnsiTheme="minorHAnsi" w:cstheme="minorHAnsi"/>
          <w:bCs/>
          <w:color w:val="auto"/>
        </w:rPr>
        <w:t xml:space="preserve"> </w:t>
      </w:r>
      <w:r w:rsidR="004602EA">
        <w:rPr>
          <w:rFonts w:asciiTheme="minorHAnsi" w:hAnsiTheme="minorHAnsi" w:cstheme="minorHAnsi"/>
          <w:bCs/>
          <w:color w:val="auto"/>
        </w:rPr>
        <w:t xml:space="preserve"> </w:t>
      </w:r>
      <w:r w:rsidR="004602EA" w:rsidRPr="004602EA">
        <w:rPr>
          <w:rFonts w:asciiTheme="minorHAnsi" w:hAnsiTheme="minorHAnsi" w:cstheme="minorHAnsi"/>
          <w:bCs/>
          <w:color w:val="FF0000"/>
        </w:rPr>
        <w:t xml:space="preserve">Prevenção a Fraudes </w:t>
      </w:r>
      <w:r>
        <w:rPr>
          <w:rFonts w:asciiTheme="minorHAnsi" w:hAnsiTheme="minorHAnsi" w:cstheme="minorHAnsi"/>
          <w:bCs/>
          <w:color w:val="auto"/>
        </w:rPr>
        <w:t>dois arquivos (um CSV e um DBF) com informações a respeito de Aportes e Resgates de um determinado mês.</w:t>
      </w:r>
    </w:p>
    <w:p w14:paraId="7FD445B0" w14:textId="77777777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Esta rotina deve ser rodada mensalmente no dia 10 (mesmo que seja final de semana/feriado).</w:t>
      </w:r>
    </w:p>
    <w:p w14:paraId="0D8262AF" w14:textId="77777777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O separador do arquivo .CSV será ; (</w:t>
      </w:r>
      <w:r w:rsidR="00F4638F">
        <w:rPr>
          <w:rFonts w:asciiTheme="minorHAnsi" w:hAnsiTheme="minorHAnsi" w:cstheme="minorHAnsi"/>
          <w:bCs/>
          <w:lang w:eastAsia="ar-SA"/>
        </w:rPr>
        <w:t>ponto-e-vírgula</w:t>
      </w:r>
      <w:r>
        <w:rPr>
          <w:rFonts w:asciiTheme="minorHAnsi" w:hAnsiTheme="minorHAnsi" w:cstheme="minorHAnsi"/>
          <w:bCs/>
          <w:lang w:eastAsia="ar-SA"/>
        </w:rPr>
        <w:t>) (sem espaço entre os separadores)</w:t>
      </w:r>
    </w:p>
    <w:p w14:paraId="5E107CDC" w14:textId="77777777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Os campos alfanuméricos deverão ser informados sem acentuação e sem caracteres especiais.</w:t>
      </w:r>
    </w:p>
    <w:p w14:paraId="3992E0FC" w14:textId="77777777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Os campos numéricos deverão ser preenchidos com 0 (apenas um) quando não informado.</w:t>
      </w:r>
    </w:p>
    <w:p w14:paraId="52CDEDF3" w14:textId="77777777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 xml:space="preserve">Os campos sem tamanho no arquivo .CSV considerar os tamanhos máximos do </w:t>
      </w:r>
      <w:r w:rsidR="00F4638F">
        <w:rPr>
          <w:rFonts w:asciiTheme="minorHAnsi" w:hAnsiTheme="minorHAnsi" w:cstheme="minorHAnsi"/>
          <w:bCs/>
          <w:lang w:eastAsia="ar-SA"/>
        </w:rPr>
        <w:t>KiPrev</w:t>
      </w:r>
      <w:r>
        <w:rPr>
          <w:rFonts w:asciiTheme="minorHAnsi" w:hAnsiTheme="minorHAnsi" w:cstheme="minorHAnsi"/>
          <w:bCs/>
          <w:lang w:eastAsia="ar-SA"/>
        </w:rPr>
        <w:t xml:space="preserve"> para envio a Porto Seguro.</w:t>
      </w:r>
    </w:p>
    <w:p w14:paraId="412E6B47" w14:textId="78031F80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 xml:space="preserve">Todos os campos são obrigatórios no retorno, porém se não houver no </w:t>
      </w:r>
      <w:r w:rsidR="00F4638F">
        <w:rPr>
          <w:rFonts w:asciiTheme="minorHAnsi" w:hAnsiTheme="minorHAnsi" w:cstheme="minorHAnsi"/>
          <w:bCs/>
          <w:lang w:eastAsia="ar-SA"/>
        </w:rPr>
        <w:t>KiPrev</w:t>
      </w:r>
      <w:r>
        <w:rPr>
          <w:rFonts w:asciiTheme="minorHAnsi" w:hAnsiTheme="minorHAnsi" w:cstheme="minorHAnsi"/>
          <w:bCs/>
          <w:lang w:eastAsia="ar-SA"/>
        </w:rPr>
        <w:t xml:space="preserve"> não serão </w:t>
      </w:r>
      <w:r w:rsidR="00F4638F">
        <w:rPr>
          <w:rFonts w:asciiTheme="minorHAnsi" w:hAnsiTheme="minorHAnsi" w:cstheme="minorHAnsi"/>
          <w:bCs/>
          <w:lang w:eastAsia="ar-SA"/>
        </w:rPr>
        <w:t>necessárias</w:t>
      </w:r>
      <w:r>
        <w:rPr>
          <w:rFonts w:asciiTheme="minorHAnsi" w:hAnsiTheme="minorHAnsi" w:cstheme="minorHAnsi"/>
          <w:bCs/>
          <w:lang w:eastAsia="ar-SA"/>
        </w:rPr>
        <w:t xml:space="preserve"> criações dos mesmos para envio.</w:t>
      </w:r>
    </w:p>
    <w:p w14:paraId="2ADC5B00" w14:textId="309E9546" w:rsidR="00F4064D" w:rsidRDefault="00F4064D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Para efeito de extração de dados do KiPrev, o mesmo deverá desconsiderar portabilidades (entradas e saídas) e para isso iremos utilizar o campo de operação = PORTABILIDADE e/ou PORTABENT.</w:t>
      </w:r>
    </w:p>
    <w:p w14:paraId="2CD66121" w14:textId="3CFCA6D8" w:rsidR="000A0D0C" w:rsidRDefault="006C121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O</w:t>
      </w:r>
      <w:r w:rsidR="00E7646F">
        <w:rPr>
          <w:rFonts w:asciiTheme="minorHAnsi" w:hAnsiTheme="minorHAnsi" w:cstheme="minorHAnsi"/>
          <w:bCs/>
          <w:lang w:eastAsia="ar-SA"/>
        </w:rPr>
        <w:t>s</w:t>
      </w:r>
      <w:r>
        <w:rPr>
          <w:rFonts w:asciiTheme="minorHAnsi" w:hAnsiTheme="minorHAnsi" w:cstheme="minorHAnsi"/>
          <w:bCs/>
          <w:lang w:eastAsia="ar-SA"/>
        </w:rPr>
        <w:t xml:space="preserve"> parâmetro</w:t>
      </w:r>
      <w:r w:rsidR="00E7646F">
        <w:rPr>
          <w:rFonts w:asciiTheme="minorHAnsi" w:hAnsiTheme="minorHAnsi" w:cstheme="minorHAnsi"/>
          <w:bCs/>
          <w:lang w:eastAsia="ar-SA"/>
        </w:rPr>
        <w:t>s</w:t>
      </w:r>
      <w:r>
        <w:rPr>
          <w:rFonts w:asciiTheme="minorHAnsi" w:hAnsiTheme="minorHAnsi" w:cstheme="minorHAnsi"/>
          <w:bCs/>
          <w:lang w:eastAsia="ar-SA"/>
        </w:rPr>
        <w:t xml:space="preserve"> de entrada ser</w:t>
      </w:r>
      <w:r w:rsidR="00E7646F">
        <w:rPr>
          <w:rFonts w:asciiTheme="minorHAnsi" w:hAnsiTheme="minorHAnsi" w:cstheme="minorHAnsi"/>
          <w:bCs/>
          <w:lang w:eastAsia="ar-SA"/>
        </w:rPr>
        <w:t>ão</w:t>
      </w:r>
      <w:r>
        <w:rPr>
          <w:rFonts w:asciiTheme="minorHAnsi" w:hAnsiTheme="minorHAnsi" w:cstheme="minorHAnsi"/>
          <w:bCs/>
          <w:lang w:eastAsia="ar-SA"/>
        </w:rPr>
        <w:t xml:space="preserve"> MÊS</w:t>
      </w:r>
      <w:r>
        <w:t>/</w:t>
      </w:r>
      <w:r>
        <w:rPr>
          <w:rFonts w:asciiTheme="minorHAnsi" w:hAnsiTheme="minorHAnsi" w:cstheme="minorHAnsi"/>
          <w:bCs/>
          <w:lang w:eastAsia="ar-SA"/>
        </w:rPr>
        <w:t>ANO.</w:t>
      </w:r>
    </w:p>
    <w:p w14:paraId="3758FCC4" w14:textId="77777777" w:rsidR="000A0D0C" w:rsidRDefault="00F4638F">
      <w:pPr>
        <w:pStyle w:val="Corpodetexto2"/>
        <w:tabs>
          <w:tab w:val="left" w:pos="4390"/>
        </w:tabs>
        <w:spacing w:line="240" w:lineRule="auto"/>
        <w:rPr>
          <w:rFonts w:asciiTheme="minorHAnsi" w:hAnsiTheme="minorHAnsi" w:cstheme="minorHAnsi"/>
          <w:bCs/>
          <w:lang w:eastAsia="ar-SA"/>
        </w:rPr>
      </w:pPr>
      <w:r>
        <w:rPr>
          <w:rFonts w:asciiTheme="minorHAnsi" w:hAnsiTheme="minorHAnsi" w:cstheme="minorHAnsi"/>
          <w:bCs/>
          <w:lang w:eastAsia="ar-SA"/>
        </w:rPr>
        <w:t>A saída dos dados será</w:t>
      </w:r>
      <w:r w:rsidR="006C121F">
        <w:rPr>
          <w:rFonts w:asciiTheme="minorHAnsi" w:hAnsiTheme="minorHAnsi" w:cstheme="minorHAnsi"/>
          <w:bCs/>
          <w:lang w:eastAsia="ar-SA"/>
        </w:rPr>
        <w:t xml:space="preserve"> assim </w:t>
      </w:r>
      <w:r>
        <w:rPr>
          <w:rFonts w:asciiTheme="minorHAnsi" w:hAnsiTheme="minorHAnsi" w:cstheme="minorHAnsi"/>
          <w:bCs/>
          <w:lang w:eastAsia="ar-SA"/>
        </w:rPr>
        <w:t>definida</w:t>
      </w:r>
      <w:r w:rsidR="006C121F">
        <w:rPr>
          <w:rFonts w:asciiTheme="minorHAnsi" w:hAnsiTheme="minorHAnsi" w:cstheme="minorHAnsi"/>
          <w:bCs/>
          <w:lang w:eastAsia="ar-SA"/>
        </w:rPr>
        <w:t>:</w:t>
      </w:r>
    </w:p>
    <w:p w14:paraId="6BE5B382" w14:textId="77777777" w:rsidR="000A0D0C" w:rsidRDefault="006C121F">
      <w:pPr>
        <w:pStyle w:val="Corpodetexto2"/>
        <w:tabs>
          <w:tab w:val="left" w:pos="4390"/>
        </w:tabs>
        <w:spacing w:line="240" w:lineRule="auto"/>
        <w:ind w:left="360"/>
        <w:jc w:val="left"/>
        <w:rPr>
          <w:rFonts w:asciiTheme="minorHAnsi" w:hAnsiTheme="minorHAnsi" w:cstheme="minorHAnsi"/>
          <w:b/>
          <w:lang w:eastAsia="ar-SA"/>
        </w:rPr>
      </w:pPr>
      <w:r>
        <w:rPr>
          <w:rFonts w:asciiTheme="minorHAnsi" w:hAnsiTheme="minorHAnsi" w:cstheme="minorHAnsi"/>
          <w:b/>
          <w:lang w:eastAsia="ar-SA"/>
        </w:rPr>
        <w:t xml:space="preserve">Diretório do arquivo de Log:  </w:t>
      </w:r>
      <w:r>
        <w:rPr>
          <w:rFonts w:asciiTheme="minorHAnsi" w:hAnsiTheme="minorHAnsi" w:cstheme="minorHAnsi"/>
          <w:b/>
          <w:lang w:eastAsia="ar-SA"/>
        </w:rPr>
        <w:tab/>
      </w:r>
      <w:r>
        <w:rPr>
          <w:rFonts w:asciiTheme="minorHAnsi" w:hAnsiTheme="minorHAnsi" w:cstheme="minorHAnsi"/>
          <w:b/>
          <w:lang w:eastAsia="ar-SA"/>
        </w:rPr>
        <w:tab/>
      </w:r>
      <w:r>
        <w:rPr>
          <w:rFonts w:asciiTheme="minorHAnsi" w:hAnsiTheme="minorHAnsi" w:cstheme="minorHAnsi"/>
          <w:b/>
          <w:lang w:eastAsia="ar-SA"/>
        </w:rPr>
        <w:tab/>
      </w:r>
      <w:r>
        <w:rPr>
          <w:rFonts w:asciiTheme="minorHAnsi" w:hAnsiTheme="minorHAnsi" w:cstheme="minorHAnsi"/>
          <w:bCs/>
          <w:lang w:eastAsia="ar-SA"/>
        </w:rPr>
        <w:t xml:space="preserve">Utilizar rotina do </w:t>
      </w:r>
      <w:r w:rsidR="00F4638F">
        <w:rPr>
          <w:rFonts w:asciiTheme="minorHAnsi" w:hAnsiTheme="minorHAnsi" w:cstheme="minorHAnsi"/>
          <w:bCs/>
          <w:lang w:eastAsia="ar-SA"/>
        </w:rPr>
        <w:t>KiPrev</w:t>
      </w:r>
    </w:p>
    <w:p w14:paraId="662466EE" w14:textId="77777777" w:rsidR="000A0D0C" w:rsidRDefault="006C121F">
      <w:pPr>
        <w:pStyle w:val="Corpodetexto2"/>
        <w:tabs>
          <w:tab w:val="left" w:pos="4390"/>
        </w:tabs>
        <w:spacing w:line="240" w:lineRule="auto"/>
        <w:ind w:left="36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lang w:eastAsia="ar-SA"/>
        </w:rPr>
        <w:t>Diretório onde serão gravados os arquivos de saída:</w:t>
      </w:r>
      <w:r>
        <w:rPr>
          <w:rFonts w:asciiTheme="minorHAnsi" w:hAnsiTheme="minorHAnsi" w:cstheme="minorHAnsi"/>
          <w:b/>
          <w:lang w:eastAsia="ar-SA"/>
        </w:rPr>
        <w:tab/>
      </w:r>
      <w:r>
        <w:rPr>
          <w:rFonts w:asciiTheme="minorHAnsi" w:hAnsiTheme="minorHAnsi" w:cstheme="minorHAnsi"/>
        </w:rPr>
        <w:t>F:\PRODUCAO\apvd\</w:t>
      </w:r>
    </w:p>
    <w:p w14:paraId="1D8D9719" w14:textId="77777777" w:rsidR="000A0D0C" w:rsidRDefault="006C121F">
      <w:pPr>
        <w:pStyle w:val="Corpodetexto2"/>
        <w:tabs>
          <w:tab w:val="left" w:pos="4390"/>
        </w:tabs>
        <w:spacing w:line="240" w:lineRule="auto"/>
        <w:ind w:left="360"/>
        <w:jc w:val="left"/>
        <w:rPr>
          <w:rFonts w:asciiTheme="minorHAnsi" w:hAnsiTheme="minorHAnsi" w:cstheme="minorHAnsi"/>
          <w:lang w:eastAsia="ar-SA"/>
        </w:rPr>
      </w:pPr>
      <w:r>
        <w:rPr>
          <w:rFonts w:asciiTheme="minorHAnsi" w:hAnsiTheme="minorHAnsi" w:cstheme="minorHAnsi"/>
          <w:b/>
          <w:lang w:eastAsia="ar-SA"/>
        </w:rPr>
        <w:t>Nome do arquivo de saída (conteúdo):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lang w:eastAsia="ar-SA"/>
        </w:rPr>
        <w:t>PLD_PREV.CSV e PLD_CONT.DBF</w:t>
      </w:r>
    </w:p>
    <w:p w14:paraId="5BEA5D5E" w14:textId="77777777" w:rsidR="000A0D0C" w:rsidRDefault="006C121F">
      <w:pPr>
        <w:pStyle w:val="Ttulo2"/>
        <w:numPr>
          <w:ilvl w:val="1"/>
          <w:numId w:val="0"/>
        </w:numPr>
        <w:tabs>
          <w:tab w:val="clear" w:pos="2281"/>
        </w:tabs>
        <w:spacing w:before="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90CBD55" w14:textId="77777777" w:rsidR="000A0D0C" w:rsidRDefault="006C121F">
      <w:pPr>
        <w:pStyle w:val="Ttulo2"/>
        <w:tabs>
          <w:tab w:val="left" w:pos="789"/>
        </w:tabs>
        <w:spacing w:after="240" w:line="240" w:lineRule="auto"/>
        <w:ind w:left="789" w:hanging="432"/>
        <w:jc w:val="left"/>
      </w:pPr>
      <w:bookmarkStart w:id="10" w:name="_Geração_do_arquivo"/>
      <w:bookmarkStart w:id="11" w:name="_Toc501568719"/>
      <w:bookmarkEnd w:id="10"/>
      <w:r>
        <w:rPr>
          <w:lang w:eastAsia="ar-SA"/>
        </w:rPr>
        <w:t xml:space="preserve">Geração do arquivo DBF   </w:t>
      </w:r>
      <w:r>
        <w:t>“PLD_CONT.DBF”</w:t>
      </w:r>
      <w:bookmarkEnd w:id="11"/>
    </w:p>
    <w:p w14:paraId="08C84C16" w14:textId="77777777" w:rsidR="000A0D0C" w:rsidRDefault="006C121F" w:rsidP="009F371C">
      <w:pPr>
        <w:spacing w:before="0" w:line="240" w:lineRule="auto"/>
        <w:ind w:firstLine="35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Regras para recuperar as informações de Contribuições:</w:t>
      </w:r>
    </w:p>
    <w:p w14:paraId="0C9633CA" w14:textId="6D9EA623" w:rsidR="000A0D0C" w:rsidRDefault="00E7646F" w:rsidP="009F371C">
      <w:pPr>
        <w:pStyle w:val="PargrafodaLista2"/>
        <w:numPr>
          <w:ilvl w:val="0"/>
          <w:numId w:val="5"/>
        </w:numPr>
        <w:spacing w:before="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Serão utilizadas</w:t>
      </w:r>
      <w:r w:rsidR="009F371C" w:rsidRPr="009F371C">
        <w:rPr>
          <w:rFonts w:asciiTheme="minorHAnsi" w:hAnsiTheme="minorHAnsi" w:cstheme="minorHAnsi"/>
        </w:rPr>
        <w:t xml:space="preserve"> as regras atuais do KiPrev no que se refere a PLD. Páginas 57 a 71 do </w:t>
      </w:r>
      <w:r w:rsidR="009F371C" w:rsidRPr="009F371C">
        <w:rPr>
          <w:rStyle w:val="RefernciaIntensa"/>
        </w:rPr>
        <w:fldChar w:fldCharType="begin"/>
      </w:r>
      <w:r w:rsidR="009F371C" w:rsidRPr="009F371C">
        <w:rPr>
          <w:rStyle w:val="RefernciaIntensa"/>
        </w:rPr>
        <w:instrText xml:space="preserve"> REF _Ref495055397 \h </w:instrText>
      </w:r>
      <w:r w:rsidR="009F371C">
        <w:rPr>
          <w:rStyle w:val="RefernciaIntensa"/>
        </w:rPr>
        <w:instrText xml:space="preserve"> \* MERGEFORMAT </w:instrText>
      </w:r>
      <w:r w:rsidR="009F371C" w:rsidRPr="009F371C">
        <w:rPr>
          <w:rStyle w:val="RefernciaIntensa"/>
        </w:rPr>
      </w:r>
      <w:r w:rsidR="009F371C" w:rsidRPr="009F371C">
        <w:rPr>
          <w:rStyle w:val="RefernciaIntensa"/>
        </w:rPr>
        <w:fldChar w:fldCharType="separate"/>
      </w:r>
      <w:r w:rsidR="009F371C" w:rsidRPr="009F371C">
        <w:rPr>
          <w:rStyle w:val="RefernciaIntensa"/>
        </w:rPr>
        <w:t>Manual de Operação -  Contabilidade &amp; Informações Legais</w:t>
      </w:r>
      <w:r w:rsidR="009F371C" w:rsidRPr="009F371C">
        <w:rPr>
          <w:rStyle w:val="RefernciaIntensa"/>
        </w:rPr>
        <w:fldChar w:fldCharType="end"/>
      </w:r>
      <w:r w:rsidR="009F371C">
        <w:rPr>
          <w:rFonts w:asciiTheme="minorHAnsi" w:hAnsiTheme="minorHAnsi" w:cstheme="minorHAnsi"/>
        </w:rPr>
        <w:t>.</w:t>
      </w:r>
    </w:p>
    <w:p w14:paraId="794D7BF6" w14:textId="67AE6534" w:rsidR="000A0D0C" w:rsidRDefault="006C121F" w:rsidP="009F371C">
      <w:pPr>
        <w:spacing w:before="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Todos os campos são obrigatórios.</w:t>
      </w:r>
    </w:p>
    <w:p w14:paraId="15E9DA72" w14:textId="77777777" w:rsidR="000A0D0C" w:rsidRDefault="006C121F">
      <w:pPr>
        <w:spacing w:before="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Layout dos registros:</w:t>
      </w:r>
    </w:p>
    <w:tbl>
      <w:tblPr>
        <w:tblW w:w="10062" w:type="dxa"/>
        <w:tblInd w:w="-56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5"/>
        <w:gridCol w:w="937"/>
        <w:gridCol w:w="1075"/>
        <w:gridCol w:w="1000"/>
        <w:gridCol w:w="3913"/>
        <w:gridCol w:w="1612"/>
      </w:tblGrid>
      <w:tr w:rsidR="000A0D0C" w14:paraId="19CE343A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</w:tcPr>
          <w:p w14:paraId="476E101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Campo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</w:tcPr>
          <w:p w14:paraId="646C49E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Tipo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</w:tcPr>
          <w:p w14:paraId="295BECF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Tamanho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</w:tcPr>
          <w:p w14:paraId="469DEB7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Decimais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</w:tcPr>
          <w:p w14:paraId="335DF44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Obs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</w:tcPr>
          <w:p w14:paraId="3670A09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Cs w:val="22"/>
              </w:rPr>
              <w:t>KiPrev</w:t>
            </w:r>
          </w:p>
        </w:tc>
      </w:tr>
      <w:tr w:rsidR="000A0D0C" w14:paraId="0E01DB73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16B6475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cod_cia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9DBF69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690408C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5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57090317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FC8671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sempre "6033"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1627C01D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5455A7F6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784C861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cnpj_cia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AC227B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57A1980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14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8314007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472488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sempre "58768284000140"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6F56144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59810F40" w14:textId="77777777">
        <w:trPr>
          <w:trHeight w:val="9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7519680C" w14:textId="77777777" w:rsidR="000A0D0C" w:rsidRDefault="006C121F">
            <w:pPr>
              <w:pStyle w:val="Ttulo5"/>
              <w:rPr>
                <w:rFonts w:cs="Calibri"/>
                <w:color w:val="000000"/>
                <w:szCs w:val="22"/>
              </w:rPr>
            </w:pPr>
            <w:bookmarkStart w:id="12" w:name="_Ref27638"/>
            <w:bookmarkStart w:id="13" w:name="_operacao" w:colFirst="0" w:colLast="0"/>
            <w:r>
              <w:rPr>
                <w:rFonts w:cs="Calibri"/>
                <w:b w:val="0"/>
                <w:bCs w:val="0"/>
                <w:i w:val="0"/>
                <w:iCs w:val="0"/>
                <w:color w:val="000000"/>
                <w:sz w:val="22"/>
                <w:szCs w:val="22"/>
              </w:rPr>
              <w:t>operacao</w:t>
            </w:r>
            <w:bookmarkEnd w:id="12"/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AB992D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C430CF5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14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354FE73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EB26DE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yellow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Se nulo "C", caso contrário ver tabela de domínio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_Ref26371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/>
                <w:i/>
                <w:iCs/>
                <w:szCs w:val="22"/>
              </w:rPr>
              <w:t>Operação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E2EEE84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bookmarkEnd w:id="13"/>
      <w:tr w:rsidR="000A0D0C" w14:paraId="0363C4D4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4732E72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dt_iniapu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6DAF2B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89E937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68B805E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0C8449C" w14:textId="564B6EB8" w:rsidR="000A0D0C" w:rsidRPr="00EB35A5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EB35A5">
              <w:rPr>
                <w:rFonts w:ascii="Calibri" w:hAnsi="Calibri" w:cs="Calibri"/>
                <w:color w:val="000000"/>
                <w:szCs w:val="22"/>
              </w:rPr>
              <w:t>YYYYMMDD Data Inicio Apuração</w:t>
            </w:r>
            <w:r w:rsidR="00EB35A5">
              <w:rPr>
                <w:rFonts w:ascii="Calibri" w:hAnsi="Calibri" w:cs="Calibri"/>
                <w:color w:val="000000"/>
                <w:szCs w:val="22"/>
              </w:rPr>
              <w:t xml:space="preserve"> do PLD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DFCB97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67ED6B97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582B9A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dt_inicont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318A8C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40E999E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F2805A6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D6D78D2" w14:textId="2848F079" w:rsidR="000A0D0C" w:rsidRPr="00EB35A5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EB35A5">
              <w:rPr>
                <w:rFonts w:ascii="Calibri" w:hAnsi="Calibri" w:cs="Calibri"/>
                <w:color w:val="000000"/>
                <w:szCs w:val="22"/>
              </w:rPr>
              <w:t>YYYYMMDD Data Início Contabilização</w:t>
            </w:r>
            <w:r w:rsidR="009564FC" w:rsidRPr="00EB35A5">
              <w:rPr>
                <w:rFonts w:ascii="Calibri" w:hAnsi="Calibri" w:cs="Calibri"/>
                <w:color w:val="000000"/>
                <w:szCs w:val="22"/>
              </w:rPr>
              <w:t xml:space="preserve"> (Data Efetiva</w:t>
            </w:r>
            <w:r w:rsidR="00EB35A5" w:rsidRPr="00EB35A5">
              <w:rPr>
                <w:rFonts w:ascii="Calibri" w:hAnsi="Calibri" w:cs="Calibri"/>
                <w:color w:val="000000"/>
                <w:szCs w:val="22"/>
              </w:rPr>
              <w:t xml:space="preserve"> do evento*</w:t>
            </w:r>
            <w:r w:rsidR="009564FC" w:rsidRPr="00EB35A5">
              <w:rPr>
                <w:rFonts w:ascii="Calibri" w:hAnsi="Calibri" w:cs="Calibri"/>
                <w:color w:val="000000"/>
                <w:szCs w:val="22"/>
              </w:rPr>
              <w:t>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BC10BC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15B2F6C3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A4576C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dt_fimcont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5EA212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206E13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CFA9AD3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512720F" w14:textId="77EF6AE2" w:rsidR="000A0D0C" w:rsidRPr="00EB35A5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EB35A5">
              <w:rPr>
                <w:rFonts w:ascii="Calibri" w:hAnsi="Calibri" w:cs="Calibri"/>
                <w:color w:val="000000"/>
                <w:szCs w:val="22"/>
              </w:rPr>
              <w:t>YYYYMMDD Data Final Contabilização</w:t>
            </w:r>
            <w:r w:rsidR="00DC40A4">
              <w:rPr>
                <w:rFonts w:ascii="Calibri" w:hAnsi="Calibri" w:cs="Calibri"/>
                <w:color w:val="000000"/>
                <w:szCs w:val="22"/>
              </w:rPr>
              <w:t xml:space="preserve"> (Data Efetiva do evento*)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6FAE886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73225086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DB164B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cpf_partic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970A99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2264CFD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2643E8F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AC0B3B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CPF do Participante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DBB3D0F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12D6CADE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067809F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cpf_credit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623D23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743DD92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1980B39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0F353B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CPF Creditado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1E03ED3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66D42DE4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5531728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nom_titcpf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5047C2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81B40A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88C1CC3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238337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Nome do titular do CPF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11A3E49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2DA86BF4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74F1669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cd_instit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BF956D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7865C7D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896F928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2E153E4" w14:textId="15E301A8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2673B1">
              <w:rPr>
                <w:rFonts w:ascii="Calibri" w:hAnsi="Calibri" w:cs="Calibri"/>
                <w:color w:val="000000"/>
                <w:szCs w:val="22"/>
              </w:rPr>
              <w:t xml:space="preserve">Código do Instituidor do </w:t>
            </w:r>
            <w:r w:rsidR="00E7646F" w:rsidRPr="002673B1">
              <w:rPr>
                <w:rFonts w:ascii="Calibri" w:hAnsi="Calibri" w:cs="Calibri"/>
                <w:color w:val="000000"/>
                <w:szCs w:val="22"/>
              </w:rPr>
              <w:t>KiPrev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95C1BF0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yellow"/>
              </w:rPr>
            </w:pPr>
          </w:p>
        </w:tc>
      </w:tr>
      <w:tr w:rsidR="000A0D0C" w14:paraId="7D1BE15E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142381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nm_instit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546EE35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D1516D1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D1913F5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61F9B8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Nome do Instituidor (Para PF, considerar responsável financeiro; Para PJ, considerar a empresa)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59DADA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4BD563F9" w14:textId="77777777">
        <w:trPr>
          <w:trHeight w:val="9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31A1BD1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cpf_instit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4E03BE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967D6C1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FA673EB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FB9D4F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9564FC">
              <w:rPr>
                <w:rFonts w:ascii="Calibri" w:hAnsi="Calibri" w:cs="Calibri"/>
                <w:color w:val="000000"/>
                <w:szCs w:val="22"/>
              </w:rPr>
              <w:t>CPF do instituidor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72CC6DA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77267E8B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54692BE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dt_nascim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1C75FE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8B78A05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436BEE0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3458824" w14:textId="60A2EDBA" w:rsidR="000A0D0C" w:rsidRPr="009564FC" w:rsidRDefault="009564F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9564FC">
              <w:rPr>
                <w:rFonts w:ascii="Calibri" w:hAnsi="Calibri" w:cs="Calibri"/>
                <w:color w:val="000000"/>
                <w:szCs w:val="22"/>
              </w:rPr>
              <w:t>YYYYMMDD - Data de Nascimento do Participante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D84B52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7EA1A0DF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AD1917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idade_part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4C7069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25549DE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3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CFF904E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34FE53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  <w:r w:rsidRPr="009564FC">
              <w:rPr>
                <w:rFonts w:ascii="Calibri" w:hAnsi="Calibri" w:cs="Calibri"/>
                <w:color w:val="000000"/>
                <w:szCs w:val="22"/>
              </w:rPr>
              <w:t>idade do participante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B184F2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6CAC0D09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19A5881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cd_ocup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E61D42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A14F686" w14:textId="77777777" w:rsidR="000A0D0C" w:rsidRPr="00377F8D" w:rsidRDefault="006C121F" w:rsidP="00377F8D">
            <w:pPr>
              <w:pStyle w:val="Ttulo4"/>
              <w:spacing w:before="0" w:after="0"/>
              <w:jc w:val="right"/>
              <w:rPr>
                <w:b w:val="0"/>
                <w:sz w:val="22"/>
                <w:szCs w:val="22"/>
              </w:rPr>
            </w:pPr>
            <w:bookmarkStart w:id="14" w:name="_6"/>
            <w:bookmarkEnd w:id="14"/>
            <w:r w:rsidRPr="00377F8D">
              <w:rPr>
                <w:b w:val="0"/>
                <w:sz w:val="22"/>
                <w:szCs w:val="22"/>
              </w:rPr>
              <w:t>6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1422D0C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2C7124E" w14:textId="396E1A68" w:rsidR="000A0D0C" w:rsidRDefault="00377F8D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377F8D">
              <w:rPr>
                <w:rFonts w:ascii="Calibri" w:hAnsi="Calibri" w:cs="Calibri"/>
                <w:color w:val="000000"/>
                <w:szCs w:val="22"/>
              </w:rPr>
              <w:t xml:space="preserve">Ver </w:t>
            </w:r>
            <w:r w:rsidR="00292DDF" w:rsidRPr="00292DDF">
              <w:rPr>
                <w:rStyle w:val="RefernciaIntensa"/>
              </w:rPr>
              <w:fldChar w:fldCharType="begin"/>
            </w:r>
            <w:r w:rsidR="00292DDF" w:rsidRPr="00292DDF">
              <w:rPr>
                <w:rStyle w:val="RefernciaIntensa"/>
              </w:rPr>
              <w:instrText xml:space="preserve"> REF _Ref495066248 \h </w:instrText>
            </w:r>
            <w:r w:rsidR="00292DDF">
              <w:rPr>
                <w:rStyle w:val="RefernciaIntensa"/>
              </w:rPr>
              <w:instrText xml:space="preserve"> \* MERGEFORMAT </w:instrText>
            </w:r>
            <w:r w:rsidR="00292DDF" w:rsidRPr="00292DDF">
              <w:rPr>
                <w:rStyle w:val="RefernciaIntensa"/>
              </w:rPr>
            </w:r>
            <w:r w:rsidR="00292DDF" w:rsidRPr="00292DDF">
              <w:rPr>
                <w:rStyle w:val="RefernciaIntensa"/>
              </w:rPr>
              <w:fldChar w:fldCharType="separate"/>
            </w:r>
            <w:r w:rsidR="00292DDF" w:rsidRPr="00292DDF">
              <w:rPr>
                <w:rStyle w:val="RefernciaIntensa"/>
              </w:rPr>
              <w:t>Tabela de Ocupação</w:t>
            </w:r>
            <w:r w:rsidR="00292DDF" w:rsidRPr="00292DDF">
              <w:rPr>
                <w:rStyle w:val="RefernciaIntensa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A16183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299728B7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F7CF34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nm_ocup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78EB38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889303B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20C3581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96D692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Nome da ocupação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569095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7AEA4234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701C87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vl_salario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A74BB8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B4BD1C9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6BBE362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10F1ED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Valor do salário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C1FCC3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1CB272AF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07FAB82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pep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876B1E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C943560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CD075C6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442F4D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Nome Exposto Politicamente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7B8842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4FE0B53E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4E664F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nm_cidade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5BD075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FCF6EBF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3D85C92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E6415F2" w14:textId="4B00F326" w:rsidR="000A0D0C" w:rsidRPr="009564F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9564FC">
              <w:rPr>
                <w:rFonts w:ascii="Calibri" w:hAnsi="Calibri" w:cs="Calibri"/>
                <w:color w:val="000000"/>
                <w:szCs w:val="22"/>
              </w:rPr>
              <w:t>Nome da cidade</w:t>
            </w:r>
            <w:r w:rsidR="009564FC" w:rsidRPr="009564FC">
              <w:rPr>
                <w:rFonts w:ascii="Calibri" w:hAnsi="Calibri" w:cs="Calibri"/>
                <w:color w:val="000000"/>
                <w:szCs w:val="22"/>
              </w:rPr>
              <w:t xml:space="preserve"> do participante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0AAB4A4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681F1C55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7A95F82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cd_uf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65E71F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0481E8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9C7E12E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4168E23" w14:textId="16C13317" w:rsidR="000A0D0C" w:rsidRPr="009564F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 w:rsidRPr="009564FC">
              <w:rPr>
                <w:rFonts w:ascii="Calibri" w:hAnsi="Calibri" w:cs="Calibri"/>
                <w:color w:val="000000"/>
                <w:szCs w:val="22"/>
              </w:rPr>
              <w:t>Estado UF</w:t>
            </w:r>
            <w:r w:rsidR="009564FC" w:rsidRPr="009564FC">
              <w:rPr>
                <w:rFonts w:ascii="Calibri" w:hAnsi="Calibri" w:cs="Calibri"/>
                <w:color w:val="000000"/>
                <w:szCs w:val="22"/>
              </w:rPr>
              <w:t xml:space="preserve"> do participante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05781E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  <w:highlight w:val="cyan"/>
              </w:rPr>
            </w:pPr>
          </w:p>
        </w:tc>
      </w:tr>
      <w:tr w:rsidR="000A0D0C" w14:paraId="2FBABC67" w14:textId="77777777">
        <w:trPr>
          <w:trHeight w:val="387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C8EE9AF" w14:textId="77777777" w:rsidR="000A0D0C" w:rsidRDefault="006C121F">
            <w:pPr>
              <w:pStyle w:val="Ttulo6"/>
              <w:spacing w:before="0" w:after="0" w:line="240" w:lineRule="auto"/>
              <w:rPr>
                <w:rFonts w:cs="Calibri"/>
                <w:color w:val="000000"/>
              </w:rPr>
            </w:pPr>
            <w:bookmarkStart w:id="15" w:name="_cd_produto" w:colFirst="0" w:colLast="0"/>
            <w:r>
              <w:rPr>
                <w:rFonts w:cs="Calibri"/>
                <w:b w:val="0"/>
                <w:bCs w:val="0"/>
                <w:color w:val="000000"/>
              </w:rPr>
              <w:t>cd_produto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1A79B4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5FC5E7C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DC1B2A1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AEEC6C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Código do produto, ver domínio em anexo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_Ref29884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Produto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54D40C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bookmarkEnd w:id="15"/>
      <w:tr w:rsidR="000A0D0C" w14:paraId="264C427D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29DA988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nm_produto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21B50F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CFDAAE3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A917ED0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ABABBD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Nome externo do produto, ver domínio em anexo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_Ref29884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Produto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8C41AFD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7B2FAB15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569F826F" w14:textId="77777777" w:rsidR="000A0D0C" w:rsidRDefault="006C121F">
            <w:pPr>
              <w:pStyle w:val="Ttulo6"/>
              <w:spacing w:before="0" w:after="0"/>
              <w:rPr>
                <w:rFonts w:cs="Calibri"/>
                <w:color w:val="000000"/>
              </w:rPr>
            </w:pPr>
            <w:bookmarkStart w:id="16" w:name="_cd_plano" w:colFirst="0" w:colLast="0"/>
            <w:r>
              <w:rPr>
                <w:rFonts w:cs="Calibri"/>
                <w:b w:val="0"/>
                <w:bCs w:val="0"/>
                <w:color w:val="000000"/>
              </w:rPr>
              <w:t>cd_plano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05BD20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D958AD3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4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CFB752E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5CB25DA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Código do Plano, ver domínio em anexo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_Ref31034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Plano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D77E240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bookmarkEnd w:id="16"/>
      <w:tr w:rsidR="000A0D0C" w14:paraId="30286BC5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6EC32BF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nm_plano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07A1C1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793655B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CA44233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48C9F5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Nome do Plano, ver domínio em anexo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_Ref31034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Plano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1C93CA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18A09441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19BB38A3" w14:textId="77777777" w:rsidR="000A0D0C" w:rsidRDefault="006C121F">
            <w:pPr>
              <w:pStyle w:val="Ttulo6"/>
              <w:spacing w:before="0" w:after="0"/>
              <w:rPr>
                <w:rFonts w:cs="Calibri"/>
                <w:color w:val="000000"/>
              </w:rPr>
            </w:pPr>
            <w:r>
              <w:rPr>
                <w:rFonts w:cs="Calibri"/>
                <w:b w:val="0"/>
                <w:bCs w:val="0"/>
                <w:color w:val="000000"/>
              </w:rPr>
              <w:t>origem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E78976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3557AF3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15A940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AED523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 xml:space="preserve">Código da Proposta Origem, ver domínio em anexo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_Ref31896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Origem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D76FBA4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52356690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636434A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proposta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64445C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436BB9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12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2C75BD5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51ADB4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Número da Proposta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25A6DD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455648C8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65AC93C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nr_endosso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8AD2D1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6A81E0F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4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A95D03C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0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0625CC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Número do Endosso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88DDCA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73F80B8C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A330C4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vl_movim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369ED2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Numeric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1BC05AE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5329823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</w:t>
            </w: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1034BD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Valor do movimento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6812869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277B3BFF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DDFFE0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dt_movim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52162A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CD19FA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8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0E638A9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B187C5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YYYYMMDD Data do Movimento, data efetiva da transação (seja contribuição, aporte ou transferência)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5660FD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6F9AF665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3DB96DA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ref_movim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DB01BC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82643B0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EFF78BA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9C73D7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referencia do movimento, observação da transação (exemplos: cheque nro..., deposito será efetuado...)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B8E5D3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5A747C4C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6EB84B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tp_movim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44F3C6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5ECDA9D7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2F97633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73834E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("Transferência","Aporte","Contribuição")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125177FA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068B5009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41D15E94" w14:textId="77777777" w:rsidR="000A0D0C" w:rsidRDefault="006C121F">
            <w:pPr>
              <w:pStyle w:val="Ttulo6"/>
              <w:spacing w:before="0" w:after="0"/>
              <w:rPr>
                <w:rFonts w:cs="Calibri"/>
                <w:color w:val="000000"/>
              </w:rPr>
            </w:pPr>
            <w:bookmarkStart w:id="17" w:name="_formapagto" w:colFirst="0" w:colLast="0"/>
            <w:r>
              <w:rPr>
                <w:rFonts w:cs="Calibri"/>
                <w:b w:val="0"/>
                <w:bCs w:val="0"/>
                <w:color w:val="000000"/>
              </w:rPr>
              <w:t>formapagto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8262DF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BBEC45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20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07EDC07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DCBC8A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Forma de Pagamento, ver domínio em anexo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 xml:space="preserve"> 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instrText xml:space="preserve"> REF _Ref366 \h </w:instrTex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Tipo de Pagamento</w:t>
            </w: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fldChar w:fldCharType="end"/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DDD1C1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bookmarkEnd w:id="17"/>
      <w:tr w:rsidR="000A0D0C" w14:paraId="4DECD29D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98A2D2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nr_susep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4F320B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E3BB7E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10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40A9FBE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69EDD8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Número do Corretor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7A4F23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0A0D0C" w14:paraId="345D9427" w14:textId="77777777">
        <w:trPr>
          <w:trHeight w:val="300"/>
        </w:trPr>
        <w:tc>
          <w:tcPr>
            <w:tcW w:w="152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158B87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nm_correto</w:t>
            </w:r>
          </w:p>
        </w:tc>
        <w:tc>
          <w:tcPr>
            <w:tcW w:w="93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3A86DA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char</w:t>
            </w:r>
          </w:p>
        </w:tc>
        <w:tc>
          <w:tcPr>
            <w:tcW w:w="1075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F82F4F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60</w:t>
            </w:r>
          </w:p>
        </w:tc>
        <w:tc>
          <w:tcPr>
            <w:tcW w:w="10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DFC46AE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3913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230355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Nome do Corretor</w:t>
            </w:r>
          </w:p>
        </w:tc>
        <w:tc>
          <w:tcPr>
            <w:tcW w:w="1612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E7BF472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Cs w:val="22"/>
              </w:rPr>
            </w:pPr>
          </w:p>
        </w:tc>
      </w:tr>
    </w:tbl>
    <w:p w14:paraId="050974BD" w14:textId="77777777" w:rsidR="000A0D0C" w:rsidRDefault="000A0D0C"/>
    <w:p w14:paraId="56D01E99" w14:textId="77777777" w:rsidR="000A0D0C" w:rsidRDefault="000A0D0C"/>
    <w:p w14:paraId="0932A64E" w14:textId="0F6331FE" w:rsidR="000A0D0C" w:rsidRPr="00EA3D81" w:rsidRDefault="00DC40A4" w:rsidP="00EA3D81">
      <w:pPr>
        <w:pStyle w:val="Default"/>
        <w:rPr>
          <w:rFonts w:asciiTheme="minorHAnsi" w:hAnsiTheme="minorHAnsi" w:cstheme="minorHAnsi"/>
          <w:color w:val="auto"/>
          <w:sz w:val="22"/>
          <w:szCs w:val="20"/>
          <w:lang w:val="pt-BR" w:eastAsia="pt-BR"/>
        </w:rPr>
      </w:pPr>
      <w:r w:rsidRPr="00EA3D81">
        <w:rPr>
          <w:rFonts w:asciiTheme="minorHAnsi" w:hAnsiTheme="minorHAnsi" w:cstheme="minorHAnsi"/>
          <w:color w:val="auto"/>
          <w:sz w:val="22"/>
          <w:szCs w:val="20"/>
          <w:lang w:val="pt-BR" w:eastAsia="pt-BR"/>
        </w:rPr>
        <w:t>* Evento: São considerados eventos todo tipo de transação que o KiPrev considera como PLD e cada uma delas pode ter informações distintas conforme apresentado abaixo:</w:t>
      </w:r>
    </w:p>
    <w:tbl>
      <w:tblPr>
        <w:tblStyle w:val="TabeladeGrade5Escura-nfase3"/>
        <w:tblW w:w="0" w:type="auto"/>
        <w:tblInd w:w="846" w:type="dxa"/>
        <w:tblLook w:val="04A0" w:firstRow="1" w:lastRow="0" w:firstColumn="1" w:lastColumn="0" w:noHBand="0" w:noVBand="1"/>
      </w:tblPr>
      <w:tblGrid>
        <w:gridCol w:w="4094"/>
        <w:gridCol w:w="3702"/>
      </w:tblGrid>
      <w:tr w:rsidR="009F2B8D" w14:paraId="2BD0AAAA" w14:textId="77777777" w:rsidTr="009F2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654EF4DC" w14:textId="5848A05C" w:rsidR="009F2B8D" w:rsidRDefault="009F2B8D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Tipo Evento</w:t>
            </w:r>
          </w:p>
        </w:tc>
        <w:tc>
          <w:tcPr>
            <w:tcW w:w="3702" w:type="dxa"/>
          </w:tcPr>
          <w:p w14:paraId="211488CB" w14:textId="05B38870" w:rsidR="009F2B8D" w:rsidRDefault="009F2B8D" w:rsidP="00DC40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de Evento</w:t>
            </w:r>
          </w:p>
        </w:tc>
      </w:tr>
      <w:tr w:rsidR="009F2B8D" w14:paraId="52DF97C5" w14:textId="77777777" w:rsidTr="009F2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7F300A34" w14:textId="521D92C0" w:rsidR="009F2B8D" w:rsidRDefault="009F2B8D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Resgate</w:t>
            </w:r>
          </w:p>
        </w:tc>
        <w:tc>
          <w:tcPr>
            <w:tcW w:w="3702" w:type="dxa"/>
          </w:tcPr>
          <w:p w14:paraId="710473E9" w14:textId="09E1A848" w:rsidR="009F2B8D" w:rsidRDefault="004D555C" w:rsidP="004D555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do pagamento do resgate</w:t>
            </w:r>
          </w:p>
        </w:tc>
      </w:tr>
      <w:tr w:rsidR="009F2B8D" w14:paraId="6BE1A02A" w14:textId="77777777" w:rsidTr="009F2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66CE5095" w14:textId="0AB6EF9E" w:rsidR="009F2B8D" w:rsidRDefault="009F2B8D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Portabilidade</w:t>
            </w:r>
          </w:p>
        </w:tc>
        <w:tc>
          <w:tcPr>
            <w:tcW w:w="3702" w:type="dxa"/>
          </w:tcPr>
          <w:p w14:paraId="13F6532D" w14:textId="45FDF428" w:rsidR="009F2B8D" w:rsidRDefault="004D555C" w:rsidP="004D55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de transação de entrada e saída do recurso</w:t>
            </w:r>
          </w:p>
        </w:tc>
      </w:tr>
      <w:tr w:rsidR="009F2B8D" w14:paraId="4E19C398" w14:textId="77777777" w:rsidTr="009F2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49CA5BA6" w14:textId="69EAB500" w:rsidR="009F2B8D" w:rsidRDefault="004D555C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Aporte</w:t>
            </w:r>
          </w:p>
        </w:tc>
        <w:tc>
          <w:tcPr>
            <w:tcW w:w="3702" w:type="dxa"/>
          </w:tcPr>
          <w:p w14:paraId="732ADAD3" w14:textId="13853809" w:rsidR="009F2B8D" w:rsidRDefault="004D555C" w:rsidP="004D555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do pagamento do aporte</w:t>
            </w:r>
          </w:p>
        </w:tc>
      </w:tr>
      <w:tr w:rsidR="004D555C" w14:paraId="7214CDB2" w14:textId="77777777" w:rsidTr="009F2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76D64F05" w14:textId="1A41268D" w:rsidR="004D555C" w:rsidRDefault="004D555C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Compra de Apólices</w:t>
            </w:r>
          </w:p>
        </w:tc>
        <w:tc>
          <w:tcPr>
            <w:tcW w:w="3702" w:type="dxa"/>
          </w:tcPr>
          <w:p w14:paraId="16A27951" w14:textId="13B9D9AE" w:rsidR="004D555C" w:rsidRDefault="004D555C" w:rsidP="004D55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da transação de compra</w:t>
            </w:r>
          </w:p>
        </w:tc>
      </w:tr>
      <w:tr w:rsidR="004D555C" w14:paraId="66FE7C0D" w14:textId="77777777" w:rsidTr="009F2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6526CB02" w14:textId="025FA103" w:rsidR="004D555C" w:rsidRDefault="004D555C" w:rsidP="00DC40A4">
            <w:pPr>
              <w:rPr>
                <w:lang w:eastAsia="ar-SA"/>
              </w:rPr>
            </w:pPr>
            <w:r>
              <w:rPr>
                <w:lang w:eastAsia="ar-SA"/>
              </w:rPr>
              <w:t>Devolução</w:t>
            </w:r>
          </w:p>
        </w:tc>
        <w:tc>
          <w:tcPr>
            <w:tcW w:w="3702" w:type="dxa"/>
          </w:tcPr>
          <w:p w14:paraId="1C46E651" w14:textId="49F48E75" w:rsidR="004D555C" w:rsidRDefault="004D555C" w:rsidP="004D555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da entrada da devolução</w:t>
            </w:r>
          </w:p>
        </w:tc>
      </w:tr>
      <w:tr w:rsidR="004D555C" w14:paraId="662FE9FD" w14:textId="77777777" w:rsidTr="009F2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4" w:type="dxa"/>
          </w:tcPr>
          <w:p w14:paraId="6E5A76B5" w14:textId="276C8752" w:rsidR="004D555C" w:rsidRDefault="004D555C" w:rsidP="004D555C">
            <w:pPr>
              <w:jc w:val="left"/>
              <w:rPr>
                <w:lang w:eastAsia="ar-SA"/>
              </w:rPr>
            </w:pPr>
            <w:r>
              <w:rPr>
                <w:lang w:eastAsia="ar-SA"/>
              </w:rPr>
              <w:t>Contribuições Regulares e Esporádicas</w:t>
            </w:r>
          </w:p>
        </w:tc>
        <w:tc>
          <w:tcPr>
            <w:tcW w:w="3702" w:type="dxa"/>
          </w:tcPr>
          <w:p w14:paraId="1F890274" w14:textId="3E6E1A1B" w:rsidR="004D555C" w:rsidRDefault="004D555C" w:rsidP="004D555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ar-SA"/>
              </w:rPr>
            </w:pPr>
            <w:r>
              <w:rPr>
                <w:lang w:eastAsia="ar-SA"/>
              </w:rPr>
              <w:t>Data efetiva do pagamento da contribuição.</w:t>
            </w:r>
          </w:p>
        </w:tc>
      </w:tr>
    </w:tbl>
    <w:p w14:paraId="6B8191CC" w14:textId="673FC9A9" w:rsidR="00DC40A4" w:rsidRDefault="00DC40A4" w:rsidP="00DC40A4">
      <w:pPr>
        <w:rPr>
          <w:lang w:eastAsia="ar-SA"/>
        </w:rPr>
      </w:pPr>
    </w:p>
    <w:p w14:paraId="15284651" w14:textId="77777777" w:rsidR="00DC40A4" w:rsidRPr="00DC40A4" w:rsidRDefault="00DC40A4" w:rsidP="00DC40A4">
      <w:pPr>
        <w:rPr>
          <w:lang w:eastAsia="ar-SA"/>
        </w:rPr>
      </w:pPr>
    </w:p>
    <w:p w14:paraId="7722C630" w14:textId="77777777" w:rsidR="000A0D0C" w:rsidRPr="00884474" w:rsidRDefault="006C121F">
      <w:pPr>
        <w:pStyle w:val="Ttulo2"/>
        <w:tabs>
          <w:tab w:val="left" w:pos="789"/>
        </w:tabs>
        <w:spacing w:after="240" w:line="240" w:lineRule="auto"/>
        <w:ind w:left="789" w:hanging="432"/>
        <w:jc w:val="left"/>
        <w:rPr>
          <w:b w:val="0"/>
          <w:sz w:val="20"/>
          <w:szCs w:val="20"/>
          <w:lang w:eastAsia="ar-SA"/>
        </w:rPr>
      </w:pPr>
      <w:bookmarkStart w:id="18" w:name="_Toc501568720"/>
      <w:r>
        <w:rPr>
          <w:lang w:eastAsia="ar-SA"/>
        </w:rPr>
        <w:t>Geração do arquivo CSV   "PLD_PREV.CSV"</w:t>
      </w:r>
      <w:bookmarkEnd w:id="18"/>
    </w:p>
    <w:p w14:paraId="20397718" w14:textId="77CE0454" w:rsidR="000A0D0C" w:rsidRPr="00884474" w:rsidRDefault="006C121F" w:rsidP="00884474">
      <w:pPr>
        <w:pStyle w:val="Default"/>
        <w:rPr>
          <w:rFonts w:cs="Times New Roman"/>
          <w:color w:val="auto"/>
          <w:sz w:val="20"/>
          <w:szCs w:val="20"/>
          <w:lang w:val="pt-BR" w:eastAsia="ar-SA"/>
        </w:rPr>
      </w:pPr>
      <w:r w:rsidRPr="00884474">
        <w:rPr>
          <w:rFonts w:cs="Times New Roman"/>
          <w:color w:val="auto"/>
          <w:sz w:val="20"/>
          <w:szCs w:val="20"/>
          <w:lang w:val="pt-BR" w:eastAsia="ar-SA"/>
        </w:rPr>
        <w:t>LAYOUT DO ARQUIVO: (separador dos campos será ; (</w:t>
      </w:r>
      <w:r w:rsidR="00E7646F" w:rsidRPr="00884474">
        <w:rPr>
          <w:rFonts w:cs="Times New Roman"/>
          <w:color w:val="auto"/>
          <w:sz w:val="20"/>
          <w:szCs w:val="20"/>
          <w:lang w:val="pt-BR" w:eastAsia="ar-SA"/>
        </w:rPr>
        <w:t>Ponto-e-vírgula</w:t>
      </w:r>
      <w:r w:rsidRPr="00884474">
        <w:rPr>
          <w:rFonts w:cs="Times New Roman"/>
          <w:color w:val="auto"/>
          <w:sz w:val="20"/>
          <w:szCs w:val="20"/>
          <w:lang w:val="pt-BR" w:eastAsia="ar-SA"/>
        </w:rPr>
        <w:t>))</w:t>
      </w:r>
    </w:p>
    <w:tbl>
      <w:tblPr>
        <w:tblW w:w="10003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95"/>
        <w:gridCol w:w="956"/>
        <w:gridCol w:w="956"/>
        <w:gridCol w:w="4827"/>
        <w:gridCol w:w="1269"/>
      </w:tblGrid>
      <w:tr w:rsidR="000A0D0C" w14:paraId="2240904F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</w:tcPr>
          <w:p w14:paraId="579A8BF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</w:rPr>
              <w:t>Campo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</w:tcPr>
          <w:p w14:paraId="5EF9528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</w:rPr>
              <w:t>Tipo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</w:tcPr>
          <w:p w14:paraId="1DE1162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</w:rPr>
              <w:t>Tamanho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</w:tcPr>
          <w:p w14:paraId="5F1AFC8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</w:rPr>
              <w:t>Obs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</w:tcPr>
          <w:p w14:paraId="2957A42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</w:rPr>
              <w:t>KiPrev</w:t>
            </w:r>
          </w:p>
        </w:tc>
      </w:tr>
      <w:tr w:rsidR="000A0D0C" w14:paraId="1C8E47E3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1ECE60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Sistema Origem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840ED9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DE76DEF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271268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"KIPREV"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9DF74BD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71F0CF68" w14:textId="77777777">
        <w:trPr>
          <w:trHeight w:val="765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968960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Tipo de Operação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C51283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081C338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30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D2AF60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</w:rPr>
              <w:t>(</w:t>
            </w:r>
            <w:bookmarkStart w:id="19" w:name="OLE_LINK2"/>
            <w:r>
              <w:rPr>
                <w:rFonts w:ascii="Calibri" w:hAnsi="Calibri" w:cs="Calibri"/>
                <w:color w:val="000000"/>
                <w:sz w:val="16"/>
                <w:szCs w:val="16"/>
              </w:rPr>
              <w:t>"CONTRIBUIÇÃO","APORTE","APORTE INTERNET","PORTABILIDADE ENTRADA","APORTE CORRETOR","APORTE CENTRAL","APORTE COL","RESGATE","PORTABILIDADE SAÍDA","RESGATE FUNDO 89/96"</w:t>
            </w:r>
            <w:bookmarkEnd w:id="19"/>
            <w:r>
              <w:rPr>
                <w:rFonts w:ascii="Calibri" w:hAnsi="Calibri" w:cs="Calibri"/>
                <w:color w:val="000000"/>
                <w:sz w:val="16"/>
                <w:szCs w:val="16"/>
              </w:rPr>
              <w:t>)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42CB38B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3C94EDAC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E51C8F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Reduz. Plano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2983D4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574469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8C5726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se nulo então ""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9C318A3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45132CC7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386EABC3" w14:textId="77777777" w:rsidR="000A0D0C" w:rsidRDefault="006C121F">
            <w:pPr>
              <w:pStyle w:val="Ttulo6"/>
              <w:spacing w:before="0" w:after="0"/>
              <w:rPr>
                <w:rFonts w:cs="Calibri"/>
                <w:b w:val="0"/>
                <w:bCs w:val="0"/>
                <w:color w:val="000000"/>
                <w:sz w:val="20"/>
                <w:szCs w:val="20"/>
              </w:rPr>
            </w:pPr>
            <w:bookmarkStart w:id="20" w:name="_Cód.Plano" w:colFirst="0" w:colLast="0"/>
            <w:r>
              <w:rPr>
                <w:b w:val="0"/>
                <w:bCs w:val="0"/>
                <w:sz w:val="20"/>
                <w:szCs w:val="20"/>
              </w:rPr>
              <w:t>Cód.Plano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8C02E3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FBA77D5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20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F93FD8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 xml:space="preserve">ver domínio em anexo </w: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instrText xml:space="preserve"> REF _Ref31034 \h </w:instrTex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t>Plano</w: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B71BAA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bookmarkEnd w:id="20"/>
      <w:tr w:rsidR="000A0D0C" w14:paraId="38B5D6EC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BA9B566" w14:textId="77777777" w:rsidR="000A0D0C" w:rsidRDefault="006C121F">
            <w:pPr>
              <w:pStyle w:val="Ttulo6"/>
              <w:spacing w:before="0" w:after="0"/>
              <w:rPr>
                <w:rFonts w:cs="Calibri"/>
                <w:b w:val="0"/>
                <w:bCs w:val="0"/>
                <w:color w:val="00000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Nome Plano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8A0BB23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937E03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FA1882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 xml:space="preserve">Ver domínio em anexo </w: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t>Plano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2F128C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0A0D0C" w14:paraId="54CDFF6C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3302EEE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Dt.Início Vig.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294059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3A71406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BB7FD6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dd/mm/yyyy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6C8210DE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395DC844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7DCCA5ED" w14:textId="77777777" w:rsidR="000A0D0C" w:rsidRDefault="006C121F">
            <w:pPr>
              <w:pStyle w:val="Ttulo6"/>
              <w:spacing w:before="0" w:after="0"/>
              <w:rPr>
                <w:b w:val="0"/>
                <w:bCs w:val="0"/>
                <w:sz w:val="20"/>
                <w:szCs w:val="20"/>
              </w:rPr>
            </w:pPr>
            <w:bookmarkStart w:id="21" w:name="_Origem" w:colFirst="0" w:colLast="0"/>
            <w:r>
              <w:rPr>
                <w:b w:val="0"/>
                <w:bCs w:val="0"/>
                <w:sz w:val="20"/>
                <w:szCs w:val="20"/>
              </w:rPr>
              <w:t>Origem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F06712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NUMERIC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530C3C2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18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AD2BF58" w14:textId="77777777" w:rsidR="000A0D0C" w:rsidRDefault="006C121F">
            <w:pPr>
              <w:pStyle w:val="Ttulo6"/>
              <w:spacing w:before="0" w:after="0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 xml:space="preserve">Ver domínio em anexo </w:t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  <w:fldChar w:fldCharType="begin"/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  <w:instrText xml:space="preserve"> REF _Ref31896 \h </w:instrText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  <w:fldChar w:fldCharType="separate"/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  <w:t>Origem</w:t>
            </w:r>
            <w:r>
              <w:rPr>
                <w:rFonts w:cs="Calibri"/>
                <w:b w:val="0"/>
                <w:bCs w:val="0"/>
                <w:i/>
                <w:iCs/>
                <w:color w:val="000000"/>
                <w:sz w:val="20"/>
                <w:szCs w:val="20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20372F3" w14:textId="77777777" w:rsidR="000A0D0C" w:rsidRDefault="000A0D0C">
            <w:pPr>
              <w:pStyle w:val="Ttulo6"/>
              <w:spacing w:before="0" w:after="0"/>
              <w:rPr>
                <w:b w:val="0"/>
                <w:bCs w:val="0"/>
                <w:sz w:val="20"/>
                <w:szCs w:val="20"/>
              </w:rPr>
            </w:pPr>
          </w:p>
        </w:tc>
      </w:tr>
      <w:bookmarkEnd w:id="21"/>
      <w:tr w:rsidR="000A0D0C" w14:paraId="0C515F16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5DD8B96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Proposta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E4EC44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ECC68F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30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2E322F8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6EC16520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7F3D6B54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8B9762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CPF Participante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DF79C79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F3ABF0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1BBF26C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F3F020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sz w:val="20"/>
              </w:rPr>
            </w:pPr>
          </w:p>
        </w:tc>
      </w:tr>
      <w:tr w:rsidR="000A0D0C" w14:paraId="413BE367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724B7CD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Participante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500F96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16BDDC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227BF1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9DB684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0A0D0C" w14:paraId="6775D476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18FB31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Data Nascimento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0D58C6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B786DF0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61E694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dd/mm/yyyy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7B9A182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126F60DA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2E64A3B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Idade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5E945B9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124A46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5C49163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10A47C0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0A0D0C" w14:paraId="333B6CC9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55E3455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Nacionalidade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AE7F2A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F548E30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20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9DFB701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67C8D09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42BE185F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09C91EA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Residente no País?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3AAD3E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B8F09F9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3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97E67E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("SIM"/"NÃO")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163F51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4DF6053C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11B9C40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Cód.Ocupação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EA17637" w14:textId="77777777" w:rsidR="000A0D0C" w:rsidRPr="00292DDF" w:rsidRDefault="006C121F" w:rsidP="00292DDF">
            <w:pPr>
              <w:pStyle w:val="Ttulo4"/>
              <w:spacing w:before="0" w:after="0"/>
              <w:rPr>
                <w:b w:val="0"/>
                <w:sz w:val="20"/>
                <w:szCs w:val="20"/>
              </w:rPr>
            </w:pPr>
            <w:bookmarkStart w:id="22" w:name="_VARCHAR"/>
            <w:bookmarkEnd w:id="22"/>
            <w:r w:rsidRPr="00292DDF">
              <w:rPr>
                <w:b w:val="0"/>
                <w:sz w:val="20"/>
                <w:szCs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340EEA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D0F5760" w14:textId="5951AB63" w:rsidR="000A0D0C" w:rsidRDefault="00292DDF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  <w:r w:rsidRPr="00292DDF">
              <w:rPr>
                <w:rFonts w:ascii="Calibri" w:hAnsi="Calibri"/>
                <w:sz w:val="20"/>
              </w:rPr>
              <w:t>Ver</w:t>
            </w:r>
            <w:r w:rsidRPr="00377F8D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  <w:r w:rsidRPr="00292DDF">
              <w:rPr>
                <w:rStyle w:val="RefernciaIntensa"/>
              </w:rPr>
              <w:fldChar w:fldCharType="begin"/>
            </w:r>
            <w:r w:rsidRPr="00292DDF">
              <w:rPr>
                <w:rStyle w:val="RefernciaIntensa"/>
              </w:rPr>
              <w:instrText xml:space="preserve"> REF _Ref495066248 \h </w:instrText>
            </w:r>
            <w:r>
              <w:rPr>
                <w:rStyle w:val="RefernciaIntensa"/>
              </w:rPr>
              <w:instrText xml:space="preserve"> \* MERGEFORMAT </w:instrText>
            </w:r>
            <w:r w:rsidRPr="00292DDF">
              <w:rPr>
                <w:rStyle w:val="RefernciaIntensa"/>
              </w:rPr>
            </w:r>
            <w:r w:rsidRPr="00292DDF">
              <w:rPr>
                <w:rStyle w:val="RefernciaIntensa"/>
              </w:rPr>
              <w:fldChar w:fldCharType="separate"/>
            </w:r>
            <w:r w:rsidRPr="00292DDF">
              <w:rPr>
                <w:rStyle w:val="RefernciaIntensa"/>
              </w:rPr>
              <w:t>Tabela de Ocupação</w:t>
            </w:r>
            <w:r w:rsidRPr="00292DDF">
              <w:rPr>
                <w:rStyle w:val="RefernciaIntensa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097E34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Times New Roman" w:hAnsi="Times New Roman"/>
                <w:sz w:val="20"/>
              </w:rPr>
            </w:pPr>
          </w:p>
        </w:tc>
      </w:tr>
      <w:tr w:rsidR="000A0D0C" w14:paraId="0A7CFF0F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7233B9B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Ocupação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568A96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B379B13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255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F450CC1" w14:textId="47CC5019" w:rsidR="000A0D0C" w:rsidRDefault="00EC5726" w:rsidP="00EC5726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 w:rsidRPr="00292DDF">
              <w:rPr>
                <w:rFonts w:ascii="Calibri" w:hAnsi="Calibri"/>
                <w:sz w:val="20"/>
              </w:rPr>
              <w:t>Ver</w:t>
            </w:r>
            <w:r w:rsidRPr="00377F8D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  <w:r w:rsidRPr="00292DDF">
              <w:rPr>
                <w:rStyle w:val="RefernciaIntensa"/>
              </w:rPr>
              <w:fldChar w:fldCharType="begin"/>
            </w:r>
            <w:r w:rsidRPr="00292DDF">
              <w:rPr>
                <w:rStyle w:val="RefernciaIntensa"/>
              </w:rPr>
              <w:instrText xml:space="preserve"> REF _Ref495066248 \h </w:instrText>
            </w:r>
            <w:r>
              <w:rPr>
                <w:rStyle w:val="RefernciaIntensa"/>
              </w:rPr>
              <w:instrText xml:space="preserve"> \* MERGEFORMAT </w:instrText>
            </w:r>
            <w:r w:rsidRPr="00292DDF">
              <w:rPr>
                <w:rStyle w:val="RefernciaIntensa"/>
              </w:rPr>
            </w:r>
            <w:r w:rsidRPr="00292DDF">
              <w:rPr>
                <w:rStyle w:val="RefernciaIntensa"/>
              </w:rPr>
              <w:fldChar w:fldCharType="separate"/>
            </w:r>
            <w:r w:rsidRPr="00292DDF">
              <w:rPr>
                <w:rStyle w:val="RefernciaIntensa"/>
              </w:rPr>
              <w:t>Tabela de Ocupação</w:t>
            </w:r>
            <w:r w:rsidRPr="00292DDF">
              <w:rPr>
                <w:rStyle w:val="RefernciaIntensa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70734B0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38F69B72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7851A1F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Salário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EC041F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NUMERIC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0AED56D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38,2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E3EA1D2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3D2CC5B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28625BF6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67B63CD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PEP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54877B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8268EF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5A48470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se nulo então "Não informado"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1D94CC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6A4CCCB7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606EA9A8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Logradouro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06F823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20E2B526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44C256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logradouro principal do participante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842EB6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74E8D221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1F56789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Número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35C6F0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C1D22C9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4CC436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número principal do participante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B436E3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39FE191A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22D2302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Cidade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48D2A71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6A223B0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754013D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Cidade principal do participante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3646177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6C989323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6415C61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UF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325E7EA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6E2CF1DA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4D4732B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UF principal do participante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F70FCA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2B00781A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451A01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Instituidor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A76C43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7951EDC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71C0B4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do responsável financeiro no caso de PF ou Nome da empresa no caso de PJ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9E9020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2A604E80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4C0C4CF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CPF Instituidor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EF0AF0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4277E54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FFFF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CA3BC0C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Preencher no caso de responsável financeiro (PF)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0071D76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1165F129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4BB0490F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CNPJ Instituidor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4EFB18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A799D59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15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66961FF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Preencher no caso de empresa (PJ)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8564A1D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49AD10F5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0EE17555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Cód.Ocup.Instituidor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A5F03A2" w14:textId="77777777" w:rsidR="000A0D0C" w:rsidRPr="00EC5726" w:rsidRDefault="006C121F" w:rsidP="00EC5726">
            <w:pPr>
              <w:pStyle w:val="Ttulo4"/>
              <w:spacing w:before="0" w:after="0"/>
              <w:rPr>
                <w:b w:val="0"/>
                <w:sz w:val="20"/>
                <w:szCs w:val="20"/>
              </w:rPr>
            </w:pPr>
            <w:bookmarkStart w:id="23" w:name="_VARCHAR_1"/>
            <w:bookmarkEnd w:id="23"/>
            <w:r w:rsidRPr="00EC5726">
              <w:rPr>
                <w:b w:val="0"/>
                <w:sz w:val="20"/>
                <w:szCs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A1B622D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79229CB" w14:textId="43831D6C" w:rsidR="000A0D0C" w:rsidRDefault="00EC5726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 w:rsidRPr="00377F8D">
              <w:rPr>
                <w:rFonts w:ascii="Calibri" w:hAnsi="Calibri" w:cs="Calibri"/>
                <w:color w:val="000000"/>
                <w:szCs w:val="22"/>
              </w:rPr>
              <w:t xml:space="preserve">Ver </w:t>
            </w:r>
            <w:r w:rsidRPr="00292DDF">
              <w:rPr>
                <w:rStyle w:val="RefernciaIntensa"/>
              </w:rPr>
              <w:fldChar w:fldCharType="begin"/>
            </w:r>
            <w:r w:rsidRPr="00292DDF">
              <w:rPr>
                <w:rStyle w:val="RefernciaIntensa"/>
              </w:rPr>
              <w:instrText xml:space="preserve"> REF _Ref495066248 \h </w:instrText>
            </w:r>
            <w:r>
              <w:rPr>
                <w:rStyle w:val="RefernciaIntensa"/>
              </w:rPr>
              <w:instrText xml:space="preserve"> \* MERGEFORMAT </w:instrText>
            </w:r>
            <w:r w:rsidRPr="00292DDF">
              <w:rPr>
                <w:rStyle w:val="RefernciaIntensa"/>
              </w:rPr>
            </w:r>
            <w:r w:rsidRPr="00292DDF">
              <w:rPr>
                <w:rStyle w:val="RefernciaIntensa"/>
              </w:rPr>
              <w:fldChar w:fldCharType="separate"/>
            </w:r>
            <w:r w:rsidRPr="00292DDF">
              <w:rPr>
                <w:rStyle w:val="RefernciaIntensa"/>
              </w:rPr>
              <w:t>Tabela de Ocupação</w:t>
            </w:r>
            <w:r w:rsidRPr="00292DDF">
              <w:rPr>
                <w:rStyle w:val="RefernciaIntensa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3D5A3B98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0B89CB91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0F705F9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Ocup.Instituidor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650F325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130B0654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8FE8C60" w14:textId="7571B973" w:rsidR="000A0D0C" w:rsidRDefault="00EC5726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 w:rsidRPr="00377F8D">
              <w:rPr>
                <w:rFonts w:ascii="Calibri" w:hAnsi="Calibri" w:cs="Calibri"/>
                <w:color w:val="000000"/>
                <w:szCs w:val="22"/>
              </w:rPr>
              <w:t xml:space="preserve">Ver </w:t>
            </w:r>
            <w:r w:rsidRPr="00292DDF">
              <w:rPr>
                <w:rStyle w:val="RefernciaIntensa"/>
              </w:rPr>
              <w:fldChar w:fldCharType="begin"/>
            </w:r>
            <w:r w:rsidRPr="00292DDF">
              <w:rPr>
                <w:rStyle w:val="RefernciaIntensa"/>
              </w:rPr>
              <w:instrText xml:space="preserve"> REF _Ref495066248 \h </w:instrText>
            </w:r>
            <w:r>
              <w:rPr>
                <w:rStyle w:val="RefernciaIntensa"/>
              </w:rPr>
              <w:instrText xml:space="preserve"> \* MERGEFORMAT </w:instrText>
            </w:r>
            <w:r w:rsidRPr="00292DDF">
              <w:rPr>
                <w:rStyle w:val="RefernciaIntensa"/>
              </w:rPr>
            </w:r>
            <w:r w:rsidRPr="00292DDF">
              <w:rPr>
                <w:rStyle w:val="RefernciaIntensa"/>
              </w:rPr>
              <w:fldChar w:fldCharType="separate"/>
            </w:r>
            <w:r w:rsidRPr="00292DDF">
              <w:rPr>
                <w:rStyle w:val="RefernciaIntensa"/>
              </w:rPr>
              <w:t>Tabela de Ocupação</w:t>
            </w:r>
            <w:r w:rsidRPr="00292DDF">
              <w:rPr>
                <w:rStyle w:val="RefernciaIntensa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485BF9C5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4754B42D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40533AB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Valor Movimento Participante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54004B6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NUMERIC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2A5AA9B5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20,2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32D4A0F" w14:textId="77777777" w:rsidR="000A0D0C" w:rsidRDefault="000A0D0C">
            <w:pPr>
              <w:suppressAutoHyphens w:val="0"/>
              <w:spacing w:before="0" w:line="240" w:lineRule="auto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2B7F2254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5CCD8D69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1790FD0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Valor Movimento Empresa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0472DB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NUMERIC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35B08B5C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20,2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50DF1AC4" w14:textId="77777777" w:rsidR="000A0D0C" w:rsidRDefault="000A0D0C">
            <w:pPr>
              <w:suppressAutoHyphens w:val="0"/>
              <w:spacing w:before="0" w:line="240" w:lineRule="auto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1A12C2F2" w14:textId="77777777" w:rsidR="000A0D0C" w:rsidRDefault="000A0D0C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114914C8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54B6EAA2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Data Movimento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08541B80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1DAFBE64" w14:textId="77777777" w:rsidR="000A0D0C" w:rsidRDefault="006C121F">
            <w:pPr>
              <w:suppressAutoHyphens w:val="0"/>
              <w:spacing w:before="0" w:line="240" w:lineRule="auto"/>
              <w:jc w:val="righ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10</w:t>
            </w: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7A27C15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dd/mm/yyyy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62311D9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10EA27D9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BAEF7DA" w14:textId="77777777" w:rsidR="000A0D0C" w:rsidRDefault="006C121F">
            <w:pPr>
              <w:pStyle w:val="Ttulo6"/>
              <w:spacing w:before="0" w:after="0"/>
              <w:rPr>
                <w:rFonts w:cs="Calibri"/>
                <w:color w:val="000000"/>
                <w:szCs w:val="20"/>
              </w:rPr>
            </w:pPr>
            <w:bookmarkStart w:id="24" w:name="_Forma_Pagamento" w:colFirst="0" w:colLast="0"/>
            <w:r>
              <w:rPr>
                <w:rFonts w:cs="Calibri"/>
                <w:b w:val="0"/>
                <w:bCs w:val="0"/>
                <w:color w:val="000000"/>
                <w:sz w:val="20"/>
                <w:szCs w:val="20"/>
              </w:rPr>
              <w:t>Forma Pagamento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42672CB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B2ACC50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3ECC127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 xml:space="preserve">se nulo então "", ver domínios em anexo </w: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begin"/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instrText xml:space="preserve"> REF _Ref366 \h </w:instrTex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separate"/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t>Tipo de Pagamento</w:t>
            </w:r>
            <w:r>
              <w:rPr>
                <w:rFonts w:ascii="Calibri" w:hAnsi="Calibri" w:cs="Calibri"/>
                <w:i/>
                <w:iCs/>
                <w:color w:val="000000"/>
                <w:sz w:val="20"/>
              </w:rPr>
              <w:fldChar w:fldCharType="end"/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2CBAAF77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bookmarkEnd w:id="24"/>
      <w:tr w:rsidR="000A0D0C" w14:paraId="3A17AC24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</w:tcPr>
          <w:p w14:paraId="02076B7B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 xml:space="preserve">SUSEP Corretor 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1B2F146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</w:tcPr>
          <w:p w14:paraId="78DEEEFC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B832153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Considerar o “susepinho” da Porto Seguro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</w:tcPr>
          <w:p w14:paraId="10A236A9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  <w:tr w:rsidR="000A0D0C" w14:paraId="0CCF2102" w14:textId="77777777">
        <w:trPr>
          <w:trHeight w:val="300"/>
        </w:trPr>
        <w:tc>
          <w:tcPr>
            <w:tcW w:w="1995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</w:tcPr>
          <w:p w14:paraId="3933A424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Nome Corretor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D2CC25D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VARCHAR</w:t>
            </w:r>
          </w:p>
        </w:tc>
        <w:tc>
          <w:tcPr>
            <w:tcW w:w="95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</w:tcPr>
          <w:p w14:paraId="09290FA1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  <w:tc>
          <w:tcPr>
            <w:tcW w:w="4827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07493C8E" w14:textId="77777777" w:rsidR="000A0D0C" w:rsidRDefault="006C121F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se nulo então ""</w:t>
            </w:r>
          </w:p>
        </w:tc>
        <w:tc>
          <w:tcPr>
            <w:tcW w:w="1269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</w:tcPr>
          <w:p w14:paraId="1FA4B562" w14:textId="77777777" w:rsidR="000A0D0C" w:rsidRDefault="000A0D0C">
            <w:pPr>
              <w:suppressAutoHyphens w:val="0"/>
              <w:spacing w:before="0" w:line="240" w:lineRule="auto"/>
              <w:jc w:val="left"/>
              <w:rPr>
                <w:rFonts w:ascii="Calibri" w:hAnsi="Calibri" w:cs="Calibri"/>
                <w:color w:val="000000"/>
                <w:sz w:val="20"/>
              </w:rPr>
            </w:pPr>
          </w:p>
        </w:tc>
      </w:tr>
    </w:tbl>
    <w:p w14:paraId="4FBD9137" w14:textId="3C58CBF3" w:rsidR="00B7432B" w:rsidRPr="00C02BC3" w:rsidRDefault="00B7432B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color w:val="000000" w:themeColor="text1"/>
          <w:sz w:val="24"/>
          <w:szCs w:val="24"/>
        </w:rPr>
      </w:pPr>
      <w:bookmarkStart w:id="25" w:name="_Toc501568721"/>
      <w:bookmarkStart w:id="26" w:name="_GoBack"/>
      <w:bookmarkEnd w:id="26"/>
      <w:r w:rsidRPr="00C02BC3">
        <w:rPr>
          <w:color w:val="000000" w:themeColor="text1"/>
          <w:sz w:val="24"/>
          <w:szCs w:val="24"/>
        </w:rPr>
        <w:t>Convivência</w:t>
      </w:r>
      <w:bookmarkEnd w:id="25"/>
    </w:p>
    <w:p w14:paraId="5359EFFE" w14:textId="4C321454" w:rsidR="00B7432B" w:rsidRPr="00C02BC3" w:rsidRDefault="00B7432B" w:rsidP="00B7432B">
      <w:pPr>
        <w:rPr>
          <w:color w:val="000000" w:themeColor="text1"/>
        </w:rPr>
      </w:pPr>
      <w:r w:rsidRPr="00C02BC3">
        <w:rPr>
          <w:color w:val="000000" w:themeColor="text1"/>
        </w:rPr>
        <w:t>A convivência para estes dois arquivos deverá ser a unificação manual dos arquivos gerados pelo sistema eSeg e sistema Kiprev.</w:t>
      </w:r>
    </w:p>
    <w:p w14:paraId="2363F170" w14:textId="40B773DC" w:rsidR="00B7432B" w:rsidRPr="00C02BC3" w:rsidRDefault="00B7432B" w:rsidP="00B7432B">
      <w:pPr>
        <w:rPr>
          <w:color w:val="000000" w:themeColor="text1"/>
        </w:rPr>
      </w:pPr>
      <w:r w:rsidRPr="00C02BC3">
        <w:rPr>
          <w:color w:val="000000" w:themeColor="text1"/>
        </w:rPr>
        <w:t xml:space="preserve">Esta unificação deverá ocorrer manualmente pela área de Previdência antes da </w:t>
      </w:r>
      <w:r w:rsidR="00E85F2E" w:rsidRPr="00C02BC3">
        <w:rPr>
          <w:color w:val="000000" w:themeColor="text1"/>
        </w:rPr>
        <w:t xml:space="preserve">efetiva </w:t>
      </w:r>
      <w:r w:rsidRPr="00C02BC3">
        <w:rPr>
          <w:color w:val="000000" w:themeColor="text1"/>
        </w:rPr>
        <w:t>entrega para a área de Prevenção a Fraudes. O fluxo deverá ser definido junto a equipe responsável em tempo de implantação dos programas na malha batch da previd</w:t>
      </w:r>
      <w:r w:rsidR="00E85F2E" w:rsidRPr="00C02BC3">
        <w:rPr>
          <w:color w:val="000000" w:themeColor="text1"/>
        </w:rPr>
        <w:t>ência juntamente a equipe que manuseará a unificação.</w:t>
      </w:r>
    </w:p>
    <w:p w14:paraId="29267C56" w14:textId="548989C4" w:rsidR="00B7432B" w:rsidRPr="00C02BC3" w:rsidRDefault="00B7432B" w:rsidP="00B7432B">
      <w:pPr>
        <w:rPr>
          <w:color w:val="000000" w:themeColor="text1"/>
        </w:rPr>
      </w:pPr>
      <w:r w:rsidRPr="00C02BC3">
        <w:rPr>
          <w:color w:val="000000" w:themeColor="text1"/>
        </w:rPr>
        <w:t>Observação: Os caminhos de rede onde os arquivos serão gerados devem ser definidos de forma que:</w:t>
      </w:r>
    </w:p>
    <w:p w14:paraId="0361A87E" w14:textId="39D2C66E" w:rsidR="00B7432B" w:rsidRPr="00C02BC3" w:rsidRDefault="00B7432B" w:rsidP="00B7432B">
      <w:pPr>
        <w:pStyle w:val="PargrafodaLista"/>
        <w:numPr>
          <w:ilvl w:val="0"/>
          <w:numId w:val="7"/>
        </w:numPr>
        <w:rPr>
          <w:color w:val="000000" w:themeColor="text1"/>
        </w:rPr>
      </w:pPr>
      <w:r w:rsidRPr="00C02BC3">
        <w:rPr>
          <w:color w:val="000000" w:themeColor="text1"/>
        </w:rPr>
        <w:t>O responsável pela execução da unificação tenha acesso aos arquivos</w:t>
      </w:r>
    </w:p>
    <w:p w14:paraId="030E0930" w14:textId="779736C2" w:rsidR="00C02BC3" w:rsidRPr="005C0890" w:rsidRDefault="00B7432B" w:rsidP="00C02BC3">
      <w:pPr>
        <w:pStyle w:val="PargrafodaLista"/>
        <w:numPr>
          <w:ilvl w:val="0"/>
          <w:numId w:val="7"/>
        </w:numPr>
        <w:rPr>
          <w:color w:val="000000" w:themeColor="text1"/>
        </w:rPr>
      </w:pPr>
      <w:r w:rsidRPr="005C0890">
        <w:rPr>
          <w:color w:val="000000" w:themeColor="text1"/>
        </w:rPr>
        <w:t xml:space="preserve">A nomenclatura dos arquivos não </w:t>
      </w:r>
      <w:r w:rsidR="00E85F2E" w:rsidRPr="005C0890">
        <w:rPr>
          <w:color w:val="000000" w:themeColor="text1"/>
        </w:rPr>
        <w:t>seja</w:t>
      </w:r>
      <w:r w:rsidRPr="005C0890">
        <w:rPr>
          <w:color w:val="000000" w:themeColor="text1"/>
        </w:rPr>
        <w:t xml:space="preserve"> conflitante com a do eSeg</w:t>
      </w:r>
      <w:r w:rsidR="00551DC5" w:rsidRPr="005C0890">
        <w:rPr>
          <w:color w:val="000000" w:themeColor="text1"/>
        </w:rPr>
        <w:t xml:space="preserve"> (para que não ocorra risco de sobreposição)</w:t>
      </w:r>
      <w:r w:rsidRPr="005C0890">
        <w:rPr>
          <w:color w:val="000000" w:themeColor="text1"/>
        </w:rPr>
        <w:t>, porém, deverá respeitar a nomenclatura final esperada pela área receptora.</w:t>
      </w:r>
    </w:p>
    <w:p w14:paraId="77BFAF0F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27" w:name="_Toc501568722"/>
      <w:r>
        <w:rPr>
          <w:sz w:val="24"/>
          <w:szCs w:val="24"/>
        </w:rPr>
        <w:t>Tela</w:t>
      </w:r>
      <w:bookmarkEnd w:id="27"/>
    </w:p>
    <w:p w14:paraId="0FABB7AF" w14:textId="77777777" w:rsidR="000A0D0C" w:rsidRDefault="006C121F">
      <w:pPr>
        <w:rPr>
          <w:rFonts w:cs="Arial"/>
          <w:color w:val="000000"/>
          <w:sz w:val="20"/>
          <w:lang w:eastAsia="en-GB"/>
        </w:rPr>
      </w:pPr>
      <w:r>
        <w:rPr>
          <w:sz w:val="20"/>
          <w:lang w:eastAsia="ar-SA"/>
        </w:rPr>
        <w:t>Não se aplica.</w:t>
      </w:r>
    </w:p>
    <w:p w14:paraId="49B25C83" w14:textId="77777777" w:rsidR="000A0D0C" w:rsidRDefault="000A0D0C">
      <w:pPr>
        <w:suppressAutoHyphens w:val="0"/>
        <w:spacing w:before="0" w:line="240" w:lineRule="auto"/>
        <w:jc w:val="left"/>
      </w:pPr>
    </w:p>
    <w:p w14:paraId="5A93E04F" w14:textId="77777777" w:rsidR="000A0D0C" w:rsidRDefault="006C121F">
      <w:pPr>
        <w:suppressAutoHyphens w:val="0"/>
        <w:spacing w:before="0" w:line="240" w:lineRule="auto"/>
        <w:jc w:val="left"/>
      </w:pPr>
      <w:r>
        <w:rPr>
          <w:b/>
          <w:szCs w:val="22"/>
        </w:rPr>
        <w:br w:type="page"/>
      </w:r>
    </w:p>
    <w:p w14:paraId="761124EA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28" w:name="_Toc501568723"/>
      <w:r>
        <w:rPr>
          <w:sz w:val="24"/>
          <w:szCs w:val="24"/>
        </w:rPr>
        <w:t>Query</w:t>
      </w:r>
      <w:bookmarkEnd w:id="28"/>
    </w:p>
    <w:p w14:paraId="0AC22CA2" w14:textId="77777777" w:rsidR="000A0D0C" w:rsidRDefault="006C121F">
      <w:pPr>
        <w:rPr>
          <w:rFonts w:cs="Arial"/>
          <w:color w:val="000000"/>
          <w:sz w:val="20"/>
          <w:lang w:eastAsia="en-GB"/>
        </w:rPr>
      </w:pPr>
      <w:r>
        <w:rPr>
          <w:sz w:val="20"/>
          <w:lang w:eastAsia="ar-SA"/>
        </w:rPr>
        <w:t>Não se aplica.</w:t>
      </w:r>
    </w:p>
    <w:p w14:paraId="5636EDA2" w14:textId="77777777" w:rsidR="000A0D0C" w:rsidRDefault="000A0D0C"/>
    <w:p w14:paraId="14475531" w14:textId="77777777" w:rsidR="000A0D0C" w:rsidRDefault="006C121F">
      <w:pPr>
        <w:suppressAutoHyphens w:val="0"/>
        <w:spacing w:before="0" w:line="240" w:lineRule="auto"/>
        <w:jc w:val="left"/>
      </w:pPr>
      <w:r>
        <w:br w:type="page"/>
      </w:r>
    </w:p>
    <w:p w14:paraId="0F9BFD83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29" w:name="_Toc501568724"/>
      <w:r>
        <w:rPr>
          <w:sz w:val="24"/>
          <w:szCs w:val="24"/>
        </w:rPr>
        <w:t>Classes e/ou módulos</w:t>
      </w:r>
      <w:bookmarkEnd w:id="29"/>
    </w:p>
    <w:p w14:paraId="6E5953B8" w14:textId="77777777" w:rsidR="000A0D0C" w:rsidRDefault="006C121F">
      <w:r>
        <w:t>Esta sessão apresenta os pontos de alteração / criação que serão necessários no código.</w:t>
      </w:r>
    </w:p>
    <w:p w14:paraId="73ED9E78" w14:textId="77777777" w:rsidR="000A0D0C" w:rsidRDefault="000A0D0C"/>
    <w:tbl>
      <w:tblPr>
        <w:tblW w:w="9639" w:type="dxa"/>
        <w:tblInd w:w="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30"/>
        <w:gridCol w:w="2661"/>
        <w:gridCol w:w="967"/>
        <w:gridCol w:w="366"/>
        <w:gridCol w:w="313"/>
        <w:gridCol w:w="716"/>
        <w:gridCol w:w="1686"/>
      </w:tblGrid>
      <w:tr w:rsidR="000A0D0C" w14:paraId="6BA53D0D" w14:textId="77777777">
        <w:trPr>
          <w:cantSplit/>
        </w:trPr>
        <w:tc>
          <w:tcPr>
            <w:tcW w:w="2930" w:type="dxa"/>
            <w:tcBorders>
              <w:bottom w:val="single" w:sz="4" w:space="0" w:color="auto"/>
            </w:tcBorders>
            <w:shd w:val="clear" w:color="auto" w:fill="A6A6A6"/>
          </w:tcPr>
          <w:p w14:paraId="7DE55FB2" w14:textId="77777777" w:rsidR="000A0D0C" w:rsidRDefault="006C121F">
            <w:pPr>
              <w:spacing w:line="240" w:lineRule="auto"/>
              <w:jc w:val="left"/>
              <w:rPr>
                <w:b/>
                <w:iCs/>
                <w:sz w:val="20"/>
              </w:rPr>
            </w:pPr>
            <w:r>
              <w:rPr>
                <w:b/>
                <w:sz w:val="20"/>
                <w:lang w:eastAsia="ar-SA"/>
              </w:rPr>
              <w:t>Pacote</w:t>
            </w:r>
          </w:p>
        </w:tc>
        <w:tc>
          <w:tcPr>
            <w:tcW w:w="6709" w:type="dxa"/>
            <w:gridSpan w:val="6"/>
            <w:tcBorders>
              <w:bottom w:val="single" w:sz="4" w:space="0" w:color="auto"/>
            </w:tcBorders>
            <w:vAlign w:val="center"/>
          </w:tcPr>
          <w:p w14:paraId="6395247A" w14:textId="77777777" w:rsidR="000A0D0C" w:rsidRDefault="006C121F">
            <w:pPr>
              <w:rPr>
                <w:rFonts w:ascii="Helv" w:hAnsi="Helv" w:cs="Helv"/>
                <w:sz w:val="20"/>
              </w:rPr>
            </w:pPr>
            <w:r>
              <w:rPr>
                <w:rFonts w:ascii="Helv" w:hAnsi="Helv" w:cs="Helv"/>
                <w:sz w:val="20"/>
              </w:rPr>
              <w:t>Não se aplica.</w:t>
            </w:r>
          </w:p>
        </w:tc>
      </w:tr>
      <w:tr w:rsidR="000A0D0C" w14:paraId="41F4E4CC" w14:textId="77777777">
        <w:trPr>
          <w:cantSplit/>
        </w:trPr>
        <w:tc>
          <w:tcPr>
            <w:tcW w:w="2930" w:type="dxa"/>
            <w:tcBorders>
              <w:bottom w:val="single" w:sz="4" w:space="0" w:color="auto"/>
            </w:tcBorders>
            <w:shd w:val="clear" w:color="auto" w:fill="A6A6A6"/>
          </w:tcPr>
          <w:p w14:paraId="3D2408AB" w14:textId="77777777" w:rsidR="000A0D0C" w:rsidRDefault="006C121F">
            <w:pPr>
              <w:spacing w:line="240" w:lineRule="auto"/>
              <w:jc w:val="left"/>
              <w:rPr>
                <w:b/>
                <w:iCs/>
                <w:sz w:val="20"/>
              </w:rPr>
            </w:pPr>
            <w:r>
              <w:rPr>
                <w:b/>
                <w:sz w:val="20"/>
                <w:lang w:eastAsia="ar-SA"/>
              </w:rPr>
              <w:t>Classe/Módulo</w:t>
            </w:r>
          </w:p>
        </w:tc>
        <w:tc>
          <w:tcPr>
            <w:tcW w:w="6709" w:type="dxa"/>
            <w:gridSpan w:val="6"/>
            <w:tcBorders>
              <w:bottom w:val="single" w:sz="4" w:space="0" w:color="auto"/>
            </w:tcBorders>
            <w:vAlign w:val="center"/>
          </w:tcPr>
          <w:p w14:paraId="2A6D6628" w14:textId="77777777" w:rsidR="000A0D0C" w:rsidRDefault="000A0D0C">
            <w:pPr>
              <w:suppressAutoHyphens w:val="0"/>
              <w:autoSpaceDE w:val="0"/>
              <w:autoSpaceDN w:val="0"/>
              <w:adjustRightInd w:val="0"/>
              <w:spacing w:before="0" w:line="240" w:lineRule="auto"/>
              <w:jc w:val="left"/>
              <w:rPr>
                <w:rFonts w:ascii="Helv" w:hAnsi="Helv" w:cs="Helv"/>
                <w:sz w:val="20"/>
              </w:rPr>
            </w:pPr>
          </w:p>
        </w:tc>
      </w:tr>
      <w:tr w:rsidR="000A0D0C" w14:paraId="097181ED" w14:textId="77777777">
        <w:trPr>
          <w:cantSplit/>
        </w:trPr>
        <w:tc>
          <w:tcPr>
            <w:tcW w:w="2930" w:type="dxa"/>
            <w:tcBorders>
              <w:bottom w:val="single" w:sz="4" w:space="0" w:color="auto"/>
            </w:tcBorders>
            <w:shd w:val="clear" w:color="auto" w:fill="A6A6A6"/>
          </w:tcPr>
          <w:p w14:paraId="6AFA3EE6" w14:textId="77777777" w:rsidR="000A0D0C" w:rsidRDefault="006C121F">
            <w:pPr>
              <w:spacing w:line="240" w:lineRule="auto"/>
              <w:rPr>
                <w:b/>
                <w:sz w:val="20"/>
              </w:rPr>
            </w:pPr>
            <w:r>
              <w:rPr>
                <w:b/>
                <w:sz w:val="20"/>
                <w:lang w:eastAsia="ar-SA"/>
              </w:rPr>
              <w:t>Método/Função</w:t>
            </w:r>
          </w:p>
        </w:tc>
        <w:tc>
          <w:tcPr>
            <w:tcW w:w="3628" w:type="dxa"/>
            <w:gridSpan w:val="2"/>
            <w:tcBorders>
              <w:bottom w:val="single" w:sz="4" w:space="0" w:color="auto"/>
            </w:tcBorders>
          </w:tcPr>
          <w:p w14:paraId="1D4BE0C3" w14:textId="77777777" w:rsidR="000A0D0C" w:rsidRDefault="006C121F">
            <w:pPr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>Não se aplica</w:t>
            </w:r>
          </w:p>
        </w:tc>
        <w:tc>
          <w:tcPr>
            <w:tcW w:w="679" w:type="dxa"/>
            <w:gridSpan w:val="2"/>
            <w:tcBorders>
              <w:bottom w:val="single" w:sz="4" w:space="0" w:color="auto"/>
            </w:tcBorders>
            <w:shd w:val="clear" w:color="auto" w:fill="A6A6A6"/>
          </w:tcPr>
          <w:p w14:paraId="02FA5F34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iCs/>
                <w:sz w:val="20"/>
              </w:rPr>
              <w:t>Ação</w:t>
            </w:r>
          </w:p>
        </w:tc>
        <w:tc>
          <w:tcPr>
            <w:tcW w:w="2402" w:type="dxa"/>
            <w:gridSpan w:val="2"/>
            <w:tcBorders>
              <w:bottom w:val="single" w:sz="4" w:space="0" w:color="auto"/>
            </w:tcBorders>
          </w:tcPr>
          <w:p w14:paraId="5A22F082" w14:textId="77777777" w:rsidR="000A0D0C" w:rsidRDefault="006C121F">
            <w:pPr>
              <w:spacing w:line="240" w:lineRule="auto"/>
              <w:jc w:val="left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Alterar</w:t>
            </w:r>
          </w:p>
        </w:tc>
      </w:tr>
      <w:tr w:rsidR="000A0D0C" w14:paraId="17C7AD1D" w14:textId="77777777">
        <w:trPr>
          <w:cantSplit/>
        </w:trPr>
        <w:tc>
          <w:tcPr>
            <w:tcW w:w="9639" w:type="dxa"/>
            <w:gridSpan w:val="7"/>
            <w:shd w:val="clear" w:color="auto" w:fill="A6A6A6"/>
          </w:tcPr>
          <w:p w14:paraId="62920B48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Parâmetros de Entrada</w:t>
            </w:r>
          </w:p>
        </w:tc>
      </w:tr>
      <w:tr w:rsidR="000A0D0C" w14:paraId="7D2D77FF" w14:textId="77777777">
        <w:trPr>
          <w:cantSplit/>
        </w:trPr>
        <w:tc>
          <w:tcPr>
            <w:tcW w:w="2930" w:type="dxa"/>
            <w:shd w:val="clear" w:color="auto" w:fill="A6A6A6"/>
          </w:tcPr>
          <w:p w14:paraId="6248F0D9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iCs/>
                <w:sz w:val="20"/>
              </w:rPr>
              <w:t>Atributo</w:t>
            </w:r>
          </w:p>
        </w:tc>
        <w:tc>
          <w:tcPr>
            <w:tcW w:w="2661" w:type="dxa"/>
            <w:shd w:val="clear" w:color="auto" w:fill="A6A6A6"/>
          </w:tcPr>
          <w:p w14:paraId="234CA155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Descrição</w:t>
            </w:r>
          </w:p>
        </w:tc>
        <w:tc>
          <w:tcPr>
            <w:tcW w:w="1333" w:type="dxa"/>
            <w:gridSpan w:val="2"/>
            <w:shd w:val="clear" w:color="auto" w:fill="A6A6A6"/>
          </w:tcPr>
          <w:p w14:paraId="4DD5EDF4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iCs/>
                <w:sz w:val="20"/>
              </w:rPr>
              <w:t>Tipo do dado</w:t>
            </w:r>
          </w:p>
        </w:tc>
        <w:tc>
          <w:tcPr>
            <w:tcW w:w="1029" w:type="dxa"/>
            <w:gridSpan w:val="2"/>
            <w:shd w:val="clear" w:color="auto" w:fill="A6A6A6"/>
          </w:tcPr>
          <w:p w14:paraId="23168CB3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iCs/>
                <w:sz w:val="20"/>
              </w:rPr>
              <w:t>Tamanho</w:t>
            </w:r>
          </w:p>
        </w:tc>
        <w:tc>
          <w:tcPr>
            <w:tcW w:w="1686" w:type="dxa"/>
            <w:shd w:val="clear" w:color="auto" w:fill="A6A6A6"/>
          </w:tcPr>
          <w:p w14:paraId="33206773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iCs/>
                <w:sz w:val="20"/>
              </w:rPr>
              <w:t>Obrigatoriedade</w:t>
            </w:r>
          </w:p>
        </w:tc>
      </w:tr>
      <w:tr w:rsidR="000A0D0C" w14:paraId="54297D48" w14:textId="77777777">
        <w:trPr>
          <w:cantSplit/>
        </w:trPr>
        <w:tc>
          <w:tcPr>
            <w:tcW w:w="2930" w:type="dxa"/>
          </w:tcPr>
          <w:p w14:paraId="54616DF1" w14:textId="77777777" w:rsidR="000A0D0C" w:rsidRDefault="006C121F">
            <w:pPr>
              <w:spacing w:line="240" w:lineRule="auto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2661" w:type="dxa"/>
          </w:tcPr>
          <w:p w14:paraId="38C39D94" w14:textId="77777777" w:rsidR="000A0D0C" w:rsidRDefault="006C121F">
            <w:pPr>
              <w:spacing w:line="240" w:lineRule="auto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1333" w:type="dxa"/>
            <w:gridSpan w:val="2"/>
          </w:tcPr>
          <w:p w14:paraId="4381073D" w14:textId="77777777" w:rsidR="000A0D0C" w:rsidRDefault="006C121F">
            <w:pPr>
              <w:spacing w:line="240" w:lineRule="auto"/>
              <w:jc w:val="left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1029" w:type="dxa"/>
            <w:gridSpan w:val="2"/>
          </w:tcPr>
          <w:p w14:paraId="47FF8C25" w14:textId="77777777" w:rsidR="000A0D0C" w:rsidRDefault="000A0D0C">
            <w:pPr>
              <w:spacing w:line="240" w:lineRule="auto"/>
              <w:jc w:val="center"/>
              <w:rPr>
                <w:sz w:val="20"/>
                <w:lang w:eastAsia="ar-SA"/>
              </w:rPr>
            </w:pPr>
          </w:p>
        </w:tc>
        <w:tc>
          <w:tcPr>
            <w:tcW w:w="1686" w:type="dxa"/>
          </w:tcPr>
          <w:p w14:paraId="31B0513E" w14:textId="77777777" w:rsidR="000A0D0C" w:rsidRDefault="000A0D0C">
            <w:pPr>
              <w:spacing w:line="240" w:lineRule="auto"/>
              <w:jc w:val="left"/>
              <w:rPr>
                <w:sz w:val="20"/>
                <w:lang w:eastAsia="ar-SA"/>
              </w:rPr>
            </w:pPr>
          </w:p>
        </w:tc>
      </w:tr>
      <w:tr w:rsidR="000A0D0C" w14:paraId="6E757D31" w14:textId="77777777">
        <w:trPr>
          <w:cantSplit/>
        </w:trPr>
        <w:tc>
          <w:tcPr>
            <w:tcW w:w="9639" w:type="dxa"/>
            <w:gridSpan w:val="7"/>
            <w:tcBorders>
              <w:bottom w:val="single" w:sz="4" w:space="0" w:color="auto"/>
            </w:tcBorders>
            <w:shd w:val="clear" w:color="auto" w:fill="A6A6A6"/>
          </w:tcPr>
          <w:p w14:paraId="56B8111E" w14:textId="77777777" w:rsidR="000A0D0C" w:rsidRDefault="006C121F">
            <w:pPr>
              <w:spacing w:line="240" w:lineRule="auto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Retorno</w:t>
            </w:r>
          </w:p>
        </w:tc>
      </w:tr>
      <w:tr w:rsidR="000A0D0C" w14:paraId="39ECF60A" w14:textId="77777777">
        <w:trPr>
          <w:cantSplit/>
        </w:trPr>
        <w:tc>
          <w:tcPr>
            <w:tcW w:w="2930" w:type="dxa"/>
            <w:shd w:val="clear" w:color="auto" w:fill="A6A6A6"/>
          </w:tcPr>
          <w:p w14:paraId="2C50C414" w14:textId="77777777" w:rsidR="000A0D0C" w:rsidRDefault="006C121F">
            <w:pPr>
              <w:spacing w:line="24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iCs/>
                <w:sz w:val="20"/>
              </w:rPr>
              <w:t>Campo</w:t>
            </w:r>
          </w:p>
        </w:tc>
        <w:tc>
          <w:tcPr>
            <w:tcW w:w="2661" w:type="dxa"/>
            <w:shd w:val="clear" w:color="auto" w:fill="A6A6A6"/>
          </w:tcPr>
          <w:p w14:paraId="317EEFBC" w14:textId="77777777" w:rsidR="000A0D0C" w:rsidRDefault="006C121F">
            <w:pPr>
              <w:spacing w:line="24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Descrição</w:t>
            </w:r>
          </w:p>
        </w:tc>
        <w:tc>
          <w:tcPr>
            <w:tcW w:w="1333" w:type="dxa"/>
            <w:gridSpan w:val="2"/>
            <w:shd w:val="clear" w:color="auto" w:fill="A6A6A6"/>
          </w:tcPr>
          <w:p w14:paraId="6DBFC92C" w14:textId="77777777" w:rsidR="000A0D0C" w:rsidRDefault="006C121F">
            <w:pPr>
              <w:spacing w:line="24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iCs/>
                <w:sz w:val="20"/>
              </w:rPr>
              <w:t>Tipo</w:t>
            </w:r>
          </w:p>
        </w:tc>
        <w:tc>
          <w:tcPr>
            <w:tcW w:w="1029" w:type="dxa"/>
            <w:gridSpan w:val="2"/>
            <w:shd w:val="clear" w:color="auto" w:fill="A6A6A6"/>
          </w:tcPr>
          <w:p w14:paraId="7195A0EE" w14:textId="77777777" w:rsidR="000A0D0C" w:rsidRDefault="006C121F">
            <w:pPr>
              <w:spacing w:line="24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iCs/>
                <w:sz w:val="20"/>
              </w:rPr>
              <w:t>Tamanho</w:t>
            </w:r>
          </w:p>
        </w:tc>
        <w:tc>
          <w:tcPr>
            <w:tcW w:w="1686" w:type="dxa"/>
            <w:shd w:val="clear" w:color="auto" w:fill="A6A6A6"/>
          </w:tcPr>
          <w:p w14:paraId="144BC5B9" w14:textId="77777777" w:rsidR="000A0D0C" w:rsidRDefault="006C121F">
            <w:pPr>
              <w:spacing w:line="24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iCs/>
                <w:sz w:val="20"/>
              </w:rPr>
              <w:t>Obrigatoriedade</w:t>
            </w:r>
          </w:p>
        </w:tc>
      </w:tr>
      <w:tr w:rsidR="000A0D0C" w14:paraId="17BC6E95" w14:textId="77777777">
        <w:trPr>
          <w:cantSplit/>
        </w:trPr>
        <w:tc>
          <w:tcPr>
            <w:tcW w:w="2930" w:type="dxa"/>
          </w:tcPr>
          <w:p w14:paraId="52A7C170" w14:textId="77777777" w:rsidR="000A0D0C" w:rsidRDefault="006C121F">
            <w:pPr>
              <w:spacing w:line="240" w:lineRule="auto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2661" w:type="dxa"/>
          </w:tcPr>
          <w:p w14:paraId="08B4BD6F" w14:textId="77777777" w:rsidR="000A0D0C" w:rsidRDefault="006C121F">
            <w:pPr>
              <w:spacing w:line="240" w:lineRule="auto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1333" w:type="dxa"/>
            <w:gridSpan w:val="2"/>
          </w:tcPr>
          <w:p w14:paraId="18D3F357" w14:textId="77777777" w:rsidR="000A0D0C" w:rsidRDefault="006C121F">
            <w:pPr>
              <w:spacing w:line="240" w:lineRule="auto"/>
              <w:rPr>
                <w:sz w:val="20"/>
                <w:lang w:eastAsia="ar-SA"/>
              </w:rPr>
            </w:pPr>
            <w:r>
              <w:rPr>
                <w:sz w:val="20"/>
                <w:lang w:eastAsia="ar-SA"/>
              </w:rPr>
              <w:t>nenhum</w:t>
            </w:r>
          </w:p>
        </w:tc>
        <w:tc>
          <w:tcPr>
            <w:tcW w:w="1029" w:type="dxa"/>
            <w:gridSpan w:val="2"/>
          </w:tcPr>
          <w:p w14:paraId="162B03EF" w14:textId="77777777" w:rsidR="000A0D0C" w:rsidRDefault="000A0D0C">
            <w:pPr>
              <w:spacing w:line="240" w:lineRule="auto"/>
              <w:jc w:val="center"/>
              <w:rPr>
                <w:sz w:val="20"/>
                <w:lang w:eastAsia="ar-SA"/>
              </w:rPr>
            </w:pPr>
          </w:p>
        </w:tc>
        <w:tc>
          <w:tcPr>
            <w:tcW w:w="1686" w:type="dxa"/>
          </w:tcPr>
          <w:p w14:paraId="0B42AB90" w14:textId="77777777" w:rsidR="000A0D0C" w:rsidRDefault="000A0D0C">
            <w:pPr>
              <w:spacing w:line="240" w:lineRule="auto"/>
              <w:jc w:val="center"/>
              <w:rPr>
                <w:sz w:val="20"/>
                <w:lang w:eastAsia="ar-SA"/>
              </w:rPr>
            </w:pPr>
          </w:p>
        </w:tc>
      </w:tr>
      <w:tr w:rsidR="000A0D0C" w14:paraId="7FF5681A" w14:textId="77777777">
        <w:tc>
          <w:tcPr>
            <w:tcW w:w="9639" w:type="dxa"/>
            <w:gridSpan w:val="7"/>
            <w:shd w:val="clear" w:color="auto" w:fill="A6A6A6"/>
          </w:tcPr>
          <w:p w14:paraId="32EB179B" w14:textId="77777777" w:rsidR="000A0D0C" w:rsidRDefault="006C121F">
            <w:pPr>
              <w:spacing w:line="240" w:lineRule="auto"/>
              <w:jc w:val="center"/>
              <w:rPr>
                <w:sz w:val="20"/>
                <w:lang w:val="pt-PT"/>
              </w:rPr>
            </w:pPr>
            <w:r>
              <w:rPr>
                <w:b/>
                <w:bCs/>
                <w:sz w:val="20"/>
              </w:rPr>
              <w:t>Descrição</w:t>
            </w:r>
          </w:p>
        </w:tc>
      </w:tr>
      <w:tr w:rsidR="000A0D0C" w14:paraId="2E16FDFD" w14:textId="77777777">
        <w:trPr>
          <w:cantSplit/>
        </w:trPr>
        <w:tc>
          <w:tcPr>
            <w:tcW w:w="9639" w:type="dxa"/>
            <w:gridSpan w:val="7"/>
          </w:tcPr>
          <w:p w14:paraId="04A7A2A3" w14:textId="77777777" w:rsidR="000A0D0C" w:rsidRDefault="000A0D0C">
            <w:pPr>
              <w:spacing w:line="240" w:lineRule="auto"/>
              <w:jc w:val="left"/>
              <w:rPr>
                <w:sz w:val="20"/>
                <w:lang w:eastAsia="ar-SA"/>
              </w:rPr>
            </w:pPr>
          </w:p>
        </w:tc>
      </w:tr>
    </w:tbl>
    <w:p w14:paraId="431AA448" w14:textId="77777777" w:rsidR="000A0D0C" w:rsidRDefault="000A0D0C"/>
    <w:p w14:paraId="701D4208" w14:textId="77777777" w:rsidR="000A0D0C" w:rsidRDefault="000A0D0C"/>
    <w:p w14:paraId="2D7B31FB" w14:textId="77777777" w:rsidR="000A0D0C" w:rsidRDefault="000A0D0C">
      <w:pPr>
        <w:suppressAutoHyphens w:val="0"/>
        <w:spacing w:before="0" w:line="240" w:lineRule="auto"/>
        <w:jc w:val="left"/>
        <w:rPr>
          <w:b/>
          <w:szCs w:val="22"/>
        </w:rPr>
      </w:pPr>
    </w:p>
    <w:p w14:paraId="6A39346F" w14:textId="77777777" w:rsidR="000A0D0C" w:rsidRDefault="006C121F">
      <w:pPr>
        <w:suppressAutoHyphens w:val="0"/>
        <w:spacing w:before="0" w:line="240" w:lineRule="auto"/>
        <w:jc w:val="left"/>
        <w:rPr>
          <w:b/>
          <w:szCs w:val="22"/>
        </w:rPr>
      </w:pPr>
      <w:r>
        <w:rPr>
          <w:b/>
          <w:szCs w:val="22"/>
        </w:rPr>
        <w:br w:type="page"/>
      </w:r>
    </w:p>
    <w:p w14:paraId="2F9D86C1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30" w:name="_Toc501568725"/>
      <w:r>
        <w:rPr>
          <w:sz w:val="24"/>
          <w:szCs w:val="24"/>
        </w:rPr>
        <w:t>Interfaces</w:t>
      </w:r>
      <w:bookmarkEnd w:id="30"/>
    </w:p>
    <w:p w14:paraId="49475A54" w14:textId="77777777" w:rsidR="000A0D0C" w:rsidRDefault="006C121F">
      <w:pPr>
        <w:rPr>
          <w:sz w:val="20"/>
        </w:rPr>
      </w:pPr>
      <w:r>
        <w:rPr>
          <w:sz w:val="20"/>
        </w:rPr>
        <w:t>Não se aplica.</w:t>
      </w:r>
    </w:p>
    <w:p w14:paraId="5161158B" w14:textId="77777777" w:rsidR="000A0D0C" w:rsidRDefault="006C121F">
      <w:pPr>
        <w:suppressAutoHyphens w:val="0"/>
        <w:spacing w:before="0" w:line="240" w:lineRule="auto"/>
        <w:jc w:val="left"/>
        <w:rPr>
          <w:sz w:val="20"/>
        </w:rPr>
      </w:pPr>
      <w:r>
        <w:rPr>
          <w:sz w:val="20"/>
        </w:rPr>
        <w:br w:type="page"/>
      </w:r>
    </w:p>
    <w:p w14:paraId="148444D9" w14:textId="77777777" w:rsidR="000A0D0C" w:rsidRDefault="006C121F">
      <w:pPr>
        <w:pStyle w:val="Ttulo1"/>
        <w:numPr>
          <w:ilvl w:val="0"/>
          <w:numId w:val="2"/>
        </w:numPr>
        <w:pBdr>
          <w:top w:val="single" w:sz="8" w:space="1" w:color="000000"/>
          <w:bottom w:val="single" w:sz="8" w:space="1" w:color="000000"/>
        </w:pBdr>
        <w:suppressAutoHyphens w:val="0"/>
        <w:ind w:left="360" w:hanging="360"/>
        <w:rPr>
          <w:sz w:val="24"/>
          <w:szCs w:val="24"/>
        </w:rPr>
      </w:pPr>
      <w:bookmarkStart w:id="31" w:name="_Toc501568726"/>
      <w:r>
        <w:rPr>
          <w:sz w:val="24"/>
          <w:szCs w:val="24"/>
        </w:rPr>
        <w:t>Observações gerais</w:t>
      </w:r>
      <w:bookmarkEnd w:id="31"/>
    </w:p>
    <w:p w14:paraId="3151FA05" w14:textId="77777777" w:rsidR="000A0D0C" w:rsidRDefault="006C121F">
      <w:r>
        <w:t>Abaixo objetos adicionais.</w:t>
      </w:r>
    </w:p>
    <w:p w14:paraId="30F16CB5" w14:textId="77777777" w:rsidR="000A0D0C" w:rsidRDefault="006C121F">
      <w:r>
        <w:t>Tabelas de Domínio:</w:t>
      </w:r>
    </w:p>
    <w:tbl>
      <w:tblPr>
        <w:tblStyle w:val="Tabelacomgrade"/>
        <w:tblW w:w="9881" w:type="dxa"/>
        <w:tblLayout w:type="fixed"/>
        <w:tblLook w:val="04A0" w:firstRow="1" w:lastRow="0" w:firstColumn="1" w:lastColumn="0" w:noHBand="0" w:noVBand="1"/>
      </w:tblPr>
      <w:tblGrid>
        <w:gridCol w:w="3007"/>
        <w:gridCol w:w="6874"/>
      </w:tblGrid>
      <w:tr w:rsidR="000A0D0C" w14:paraId="1D899206" w14:textId="77777777">
        <w:tc>
          <w:tcPr>
            <w:tcW w:w="3007" w:type="dxa"/>
          </w:tcPr>
          <w:p w14:paraId="38E41BE5" w14:textId="77777777" w:rsidR="000A0D0C" w:rsidRDefault="006C121F">
            <w:pPr>
              <w:spacing w:before="0" w:line="240" w:lineRule="auto"/>
            </w:pPr>
            <w:bookmarkStart w:id="32" w:name="_Ref366"/>
            <w:r>
              <w:t xml:space="preserve">Tipo de </w:t>
            </w:r>
          </w:p>
          <w:p w14:paraId="220EE640" w14:textId="77777777" w:rsidR="000A0D0C" w:rsidRDefault="006C121F">
            <w:pPr>
              <w:pStyle w:val="Ttulo7"/>
              <w:spacing w:before="0" w:after="0" w:line="240" w:lineRule="auto"/>
            </w:pPr>
            <w:r>
              <w:t>Pagamento</w:t>
            </w:r>
            <w:bookmarkEnd w:id="32"/>
          </w:p>
        </w:tc>
        <w:tc>
          <w:tcPr>
            <w:tcW w:w="6874" w:type="dxa"/>
          </w:tcPr>
          <w:p w14:paraId="30A3F8B9" w14:textId="77777777" w:rsidR="000A0D0C" w:rsidRDefault="006C12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636B922" wp14:editId="1C6918A8">
                      <wp:simplePos x="0" y="0"/>
                      <wp:positionH relativeFrom="column">
                        <wp:posOffset>3319780</wp:posOffset>
                      </wp:positionH>
                      <wp:positionV relativeFrom="paragraph">
                        <wp:posOffset>405765</wp:posOffset>
                      </wp:positionV>
                      <wp:extent cx="487045" cy="255270"/>
                      <wp:effectExtent l="12700" t="12700" r="14605" b="17780"/>
                      <wp:wrapNone/>
                      <wp:docPr id="5" name="Seta para a direita 5">
                        <a:hlinkClick xmlns:a="http://schemas.openxmlformats.org/drawingml/2006/main" r:id="rId10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Forma Pagamento" style="position:absolute;left:0pt;margin-left:261.4pt;margin-top:31.95pt;height:20.1pt;width:38.35pt;z-index:251675648;v-text-anchor:middle;mso-width-relative:page;mso-height-relative:page;" o:button="t" fillcolor="#4F81BD [3204]" filled="t" stroked="t" coordsize="21600,21600" o:gfxdata="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aDXx12AAA&#10;AAoBAAAPAAAAAAAAAAEAIAAAACIAAABkcnMvZG93bnJldi54bWxQSwECFAAUAAAACACHTuJAUJYm&#10;e1cCAADCBAAADgAAAAAAAAABACAAAAAnAQAAZHJzL2Uyb0RvYy54bWxQSwUGAAAAAAYABgBZAQAA&#10;8AUAAAAA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6E3AD91" wp14:editId="6786408E">
                      <wp:simplePos x="0" y="0"/>
                      <wp:positionH relativeFrom="column">
                        <wp:posOffset>2399030</wp:posOffset>
                      </wp:positionH>
                      <wp:positionV relativeFrom="paragraph">
                        <wp:posOffset>144780</wp:posOffset>
                      </wp:positionV>
                      <wp:extent cx="739140" cy="231775"/>
                      <wp:effectExtent l="0" t="0" r="3810" b="15875"/>
                      <wp:wrapNone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4766310" y="2778125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5C6C58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DBF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E3AD9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position:absolute;left:0;text-align:left;margin-left:188.9pt;margin-top:11.4pt;width:58.2pt;height:1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" fillcolor="white [3201]" stroked="f" strokeweight=".5pt">
                      <v:textbox>
                        <w:txbxContent>
                          <w:p w14:paraId="145C6C58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DBF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4678039" wp14:editId="31AECF1E">
                      <wp:simplePos x="0" y="0"/>
                      <wp:positionH relativeFrom="column">
                        <wp:posOffset>3209925</wp:posOffset>
                      </wp:positionH>
                      <wp:positionV relativeFrom="paragraph">
                        <wp:posOffset>146050</wp:posOffset>
                      </wp:positionV>
                      <wp:extent cx="739140" cy="231775"/>
                      <wp:effectExtent l="0" t="0" r="3810" b="15875"/>
                      <wp:wrapNone/>
                      <wp:docPr id="9" name="Caixa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D16F94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CSV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678039" id="Caixa de Texto 9" o:spid="_x0000_s1027" type="#_x0000_t202" style="position:absolute;left:0;text-align:left;margin-left:252.75pt;margin-top:11.5pt;width:58.2pt;height:18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" fillcolor="white [3201]" stroked="f" strokeweight=".5pt">
                      <v:textbox>
                        <w:txbxContent>
                          <w:p w14:paraId="19D16F94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CSV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A4C8585" wp14:editId="04AB0E12">
                      <wp:simplePos x="0" y="0"/>
                      <wp:positionH relativeFrom="column">
                        <wp:posOffset>2487930</wp:posOffset>
                      </wp:positionH>
                      <wp:positionV relativeFrom="paragraph">
                        <wp:posOffset>394335</wp:posOffset>
                      </wp:positionV>
                      <wp:extent cx="487045" cy="255270"/>
                      <wp:effectExtent l="12700" t="12700" r="14605" b="17780"/>
                      <wp:wrapNone/>
                      <wp:docPr id="12" name="Seta para a direita 12">
                        <a:hlinkClick xmlns:a="http://schemas.openxmlformats.org/drawingml/2006/main" r:id="rId11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5A2265" w14:textId="77777777" w:rsidR="004602EA" w:rsidRDefault="004602E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A4C8585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 para a direita 12" o:spid="_x0000_s1028" type="#_x0000_t13" href="#_formapagto" style="position:absolute;left:0;text-align:left;margin-left:195.9pt;margin-top:31.05pt;width:38.35pt;height:2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" o:button="t" adj="15940" fillcolor="#4f81bd [3204]" strokecolor="#243f60 [1604]" strokeweight="2pt">
                      <v:fill o:detectmouseclick="t"/>
                      <v:textbox>
                        <w:txbxContent>
                          <w:p w14:paraId="595A2265" w14:textId="77777777" w:rsidR="004602EA" w:rsidRDefault="004602EA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object w:dxaOrig="1526" w:dyaOrig="989" w14:anchorId="314778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2" o:title=""/>
                </v:shape>
                <o:OLEObject Type="Embed" ProgID="Excel.Sheet.12" ShapeID="_x0000_i1025" DrawAspect="Icon" ObjectID="_1575310597" r:id="rId13"/>
              </w:object>
            </w:r>
          </w:p>
        </w:tc>
      </w:tr>
      <w:bookmarkStart w:id="33" w:name="_Ref26371"/>
      <w:tr w:rsidR="000A0D0C" w14:paraId="3ED412E4" w14:textId="77777777">
        <w:tc>
          <w:tcPr>
            <w:tcW w:w="3007" w:type="dxa"/>
          </w:tcPr>
          <w:p w14:paraId="41B3A83A" w14:textId="77777777" w:rsidR="000A0D0C" w:rsidRDefault="006C121F">
            <w:pPr>
              <w:pStyle w:val="Ttulo7"/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DE09D77" wp14:editId="4D059B5F">
                      <wp:simplePos x="0" y="0"/>
                      <wp:positionH relativeFrom="column">
                        <wp:posOffset>1181735</wp:posOffset>
                      </wp:positionH>
                      <wp:positionV relativeFrom="paragraph">
                        <wp:posOffset>118110</wp:posOffset>
                      </wp:positionV>
                      <wp:extent cx="487045" cy="255270"/>
                      <wp:effectExtent l="12700" t="12700" r="14605" b="17780"/>
                      <wp:wrapNone/>
                      <wp:docPr id="3" name="Seta para a direita 3">
                        <a:hlinkClick xmlns:a="http://schemas.openxmlformats.org/drawingml/2006/main" r:id="rId14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726690" y="363982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operacao" style="position:absolute;left:0pt;margin-left:93.05pt;margin-top:9.3pt;height:20.1pt;width:38.35pt;z-index:251658240;v-text-anchor:middle;mso-width-relative:page;mso-height-relative:page;" o:button="t" fillcolor="#4F81BD [3204]" filled="t" stroked="t" coordsize="21600,21600" o:gfxdata="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CM8GPVAAAACQEAAA8AAAAAAAAAAQAgAAAAIgAAAGRycy9kb3ducmV2LnhtbFBLAQIUABQA&#10;AAAIAIdO4kCKGJXBZQIAAM4EAAAOAAAAAAAAAAEAIAAAACQBAABkcnMvZTJvRG9jLnhtbFBLBQYA&#10;AAAABgAGAFkBAAD7BQAAAAA=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sz w:val="22"/>
                <w:szCs w:val="22"/>
              </w:rPr>
              <w:t>Operação</w:t>
            </w:r>
            <w:bookmarkEnd w:id="33"/>
          </w:p>
        </w:tc>
        <w:tc>
          <w:tcPr>
            <w:tcW w:w="6874" w:type="dxa"/>
          </w:tcPr>
          <w:tbl>
            <w:tblPr>
              <w:tblW w:w="3646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571"/>
              <w:gridCol w:w="2075"/>
            </w:tblGrid>
            <w:tr w:rsidR="000A0D0C" w14:paraId="34D24F1D" w14:textId="77777777">
              <w:trPr>
                <w:trHeight w:val="300"/>
              </w:trPr>
              <w:tc>
                <w:tcPr>
                  <w:tcW w:w="364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bottom"/>
                </w:tcPr>
                <w:p w14:paraId="24498DD1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TIPO_APORTE</w:t>
                  </w:r>
                </w:p>
              </w:tc>
            </w:tr>
            <w:tr w:rsidR="000A0D0C" w14:paraId="4167C8D5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331CA41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Cd_tipo_aporte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828D45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Nm_tipo_aporte</w:t>
                  </w:r>
                </w:p>
              </w:tc>
            </w:tr>
            <w:tr w:rsidR="000A0D0C" w14:paraId="1C162F2F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5906414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F5C1ECB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Aporte Esporádico   </w:t>
                  </w:r>
                </w:p>
              </w:tc>
            </w:tr>
            <w:tr w:rsidR="000A0D0C" w14:paraId="479A4F43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A1CE4F6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1885E66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Boleto em Branco    </w:t>
                  </w:r>
                </w:p>
              </w:tc>
            </w:tr>
            <w:tr w:rsidR="000A0D0C" w14:paraId="2E39314F" w14:textId="77777777">
              <w:trPr>
                <w:trHeight w:val="9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5DF9FE0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F050261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Aporte Corretor     </w:t>
                  </w:r>
                </w:p>
              </w:tc>
            </w:tr>
            <w:tr w:rsidR="000A0D0C" w14:paraId="2C416DA1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3257718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F56B3EE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Aporte Central      </w:t>
                  </w:r>
                </w:p>
              </w:tc>
            </w:tr>
            <w:tr w:rsidR="000A0D0C" w14:paraId="3AB40BCF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5178DDB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I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3A9F8A1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Aporte Internet     </w:t>
                  </w:r>
                </w:p>
              </w:tc>
            </w:tr>
            <w:tr w:rsidR="000A0D0C" w14:paraId="164FF59A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835DD71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57CF857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Transferência Master</w:t>
                  </w:r>
                </w:p>
              </w:tc>
            </w:tr>
            <w:tr w:rsidR="000A0D0C" w14:paraId="57E3C503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48DE02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O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1DDDFE9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Aporte Col          </w:t>
                  </w:r>
                </w:p>
              </w:tc>
            </w:tr>
            <w:tr w:rsidR="000A0D0C" w14:paraId="4FD6AA55" w14:textId="77777777">
              <w:trPr>
                <w:trHeight w:val="300"/>
              </w:trPr>
              <w:tc>
                <w:tcPr>
                  <w:tcW w:w="157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809D5FC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T</w:t>
                  </w:r>
                </w:p>
              </w:tc>
              <w:tc>
                <w:tcPr>
                  <w:tcW w:w="207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C6312D8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Transferência       </w:t>
                  </w:r>
                </w:p>
              </w:tc>
            </w:tr>
          </w:tbl>
          <w:p w14:paraId="79514BC1" w14:textId="77777777" w:rsidR="000A0D0C" w:rsidRDefault="000A0D0C"/>
        </w:tc>
      </w:tr>
      <w:bookmarkStart w:id="34" w:name="_Ref29884"/>
      <w:tr w:rsidR="000A0D0C" w14:paraId="36BFAE48" w14:textId="77777777">
        <w:trPr>
          <w:trHeight w:val="2630"/>
        </w:trPr>
        <w:tc>
          <w:tcPr>
            <w:tcW w:w="3007" w:type="dxa"/>
          </w:tcPr>
          <w:p w14:paraId="68E57E55" w14:textId="77777777" w:rsidR="000A0D0C" w:rsidRDefault="006C121F">
            <w:pPr>
              <w:pStyle w:val="Ttulo7"/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66DBE" wp14:editId="3C4CF0E2">
                      <wp:simplePos x="0" y="0"/>
                      <wp:positionH relativeFrom="column">
                        <wp:posOffset>1167130</wp:posOffset>
                      </wp:positionH>
                      <wp:positionV relativeFrom="paragraph">
                        <wp:posOffset>154940</wp:posOffset>
                      </wp:positionV>
                      <wp:extent cx="487045" cy="255270"/>
                      <wp:effectExtent l="12700" t="12700" r="14605" b="17780"/>
                      <wp:wrapNone/>
                      <wp:docPr id="4" name="Seta para a direita 4">
                        <a:hlinkClick xmlns:a="http://schemas.openxmlformats.org/drawingml/2006/main" r:id="rId15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cd_produto" style="position:absolute;left:0pt;margin-left:91.9pt;margin-top:12.2pt;height:20.1pt;width:38.35pt;z-index:251659264;v-text-anchor:middle;mso-width-relative:page;mso-height-relative:page;" o:button="t" fillcolor="#4F81BD [3204]" filled="t" stroked="t" coordsize="21600,21600" o:gfxdata="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tTSX/XAAAA&#10;CQEAAA8AAAAAAAAAAQAgAAAAIgAAAGRycy9kb3ducmV2LnhtbFBLAQIUABQAAAAIAIdO4kAhjFzN&#10;VwIAAMIEAAAOAAAAAAAAAAEAIAAAACYBAABkcnMvZTJvRG9jLnhtbFBLBQYAAAAABgAGAFkBAADv&#10;BQAAAAA=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t>Produto</w:t>
            </w:r>
            <w:bookmarkEnd w:id="34"/>
          </w:p>
        </w:tc>
        <w:tc>
          <w:tcPr>
            <w:tcW w:w="6874" w:type="dxa"/>
          </w:tcPr>
          <w:tbl>
            <w:tblPr>
              <w:tblW w:w="6537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137"/>
              <w:gridCol w:w="4212"/>
              <w:gridCol w:w="1188"/>
            </w:tblGrid>
            <w:tr w:rsidR="000A0D0C" w14:paraId="0D04A3F9" w14:textId="77777777">
              <w:trPr>
                <w:trHeight w:val="439"/>
              </w:trPr>
              <w:tc>
                <w:tcPr>
                  <w:tcW w:w="6537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72C63FC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TABELA DE PRODUTOS</w:t>
                  </w:r>
                </w:p>
              </w:tc>
            </w:tr>
            <w:tr w:rsidR="000A0D0C" w14:paraId="01544547" w14:textId="77777777">
              <w:trPr>
                <w:trHeight w:val="439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61350BE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Cd_produto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E0D2ED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Nm_produto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ACBA3B5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Nm_produto_externo</w:t>
                  </w:r>
                </w:p>
              </w:tc>
            </w:tr>
            <w:tr w:rsidR="000A0D0C" w14:paraId="5BBE90C8" w14:textId="77777777">
              <w:trPr>
                <w:trHeight w:val="214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8F26533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621160B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Plano Remun. Garantida e Perform.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E577208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PRGB</w:t>
                  </w:r>
                </w:p>
              </w:tc>
            </w:tr>
            <w:tr w:rsidR="000A0D0C" w14:paraId="08F49A77" w14:textId="77777777">
              <w:trPr>
                <w:trHeight w:val="189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8C53228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021F8C9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Plano Gerador de Benefício Livre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251D8B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PPGBL</w:t>
                  </w:r>
                </w:p>
              </w:tc>
            </w:tr>
            <w:tr w:rsidR="000A0D0C" w14:paraId="2F4986B0" w14:textId="77777777">
              <w:trPr>
                <w:trHeight w:val="152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AD673E4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028AF33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Vida Gerador de Benefício Livre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3D5E1F0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VGBL</w:t>
                  </w:r>
                </w:p>
              </w:tc>
            </w:tr>
            <w:tr w:rsidR="000A0D0C" w14:paraId="2F8FC82F" w14:textId="77777777">
              <w:trPr>
                <w:trHeight w:val="151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2C0CF4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9DC9942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Vida Remun. Garantida e Perfom.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EF030E0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VRGP</w:t>
                  </w:r>
                </w:p>
              </w:tc>
            </w:tr>
            <w:tr w:rsidR="000A0D0C" w14:paraId="6CC3B7DF" w14:textId="77777777">
              <w:trPr>
                <w:trHeight w:val="164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9FF7F80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5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9CB35D5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Vida Gerador Benefício Livre Coletivo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3DCE82C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VGBL</w:t>
                  </w:r>
                </w:p>
              </w:tc>
            </w:tr>
            <w:tr w:rsidR="000A0D0C" w14:paraId="6B6D095D" w14:textId="77777777">
              <w:trPr>
                <w:trHeight w:val="114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B71E8B0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BF87962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Plano Gerador Benefício Livre Coletivo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6558F74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PPGBL</w:t>
                  </w:r>
                </w:p>
              </w:tc>
            </w:tr>
            <w:tr w:rsidR="000A0D0C" w14:paraId="27D85362" w14:textId="77777777">
              <w:trPr>
                <w:trHeight w:val="127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10D25C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06F19D7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Vida Resgatável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13EF8B7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PVIDA</w:t>
                  </w:r>
                </w:p>
              </w:tc>
            </w:tr>
            <w:tr w:rsidR="000A0D0C" w14:paraId="0A0D68DF" w14:textId="77777777">
              <w:trPr>
                <w:trHeight w:val="439"/>
              </w:trPr>
              <w:tc>
                <w:tcPr>
                  <w:tcW w:w="113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1039FCF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421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3168D6E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Fundo de Previdência Porto Seguro Individual</w:t>
                  </w:r>
                </w:p>
              </w:tc>
              <w:tc>
                <w:tcPr>
                  <w:tcW w:w="118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33CAEDF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PPREV</w:t>
                  </w:r>
                </w:p>
              </w:tc>
            </w:tr>
          </w:tbl>
          <w:p w14:paraId="3F7CEDE8" w14:textId="77777777" w:rsidR="000A0D0C" w:rsidRDefault="000A0D0C"/>
        </w:tc>
      </w:tr>
      <w:tr w:rsidR="000A0D0C" w14:paraId="0C5C0F5C" w14:textId="77777777">
        <w:trPr>
          <w:trHeight w:val="963"/>
        </w:trPr>
        <w:tc>
          <w:tcPr>
            <w:tcW w:w="3007" w:type="dxa"/>
          </w:tcPr>
          <w:p w14:paraId="728DC131" w14:textId="77777777" w:rsidR="000A0D0C" w:rsidRDefault="006C121F">
            <w:pPr>
              <w:pStyle w:val="Ttulo7"/>
            </w:pPr>
            <w:bookmarkStart w:id="35" w:name="_Ref31034"/>
            <w:r>
              <w:t>Plano</w:t>
            </w:r>
            <w:bookmarkEnd w:id="35"/>
          </w:p>
        </w:tc>
        <w:tc>
          <w:tcPr>
            <w:tcW w:w="6874" w:type="dxa"/>
          </w:tcPr>
          <w:p w14:paraId="4339681E" w14:textId="77777777" w:rsidR="000A0D0C" w:rsidRDefault="006C12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EC1E671" wp14:editId="1FB25CD0">
                      <wp:simplePos x="0" y="0"/>
                      <wp:positionH relativeFrom="column">
                        <wp:posOffset>3238500</wp:posOffset>
                      </wp:positionH>
                      <wp:positionV relativeFrom="paragraph">
                        <wp:posOffset>165100</wp:posOffset>
                      </wp:positionV>
                      <wp:extent cx="739140" cy="231775"/>
                      <wp:effectExtent l="0" t="0" r="3810" b="15875"/>
                      <wp:wrapNone/>
                      <wp:docPr id="14" name="Caixa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B815D5E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CSV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C1E671" id="Caixa de Texto 14" o:spid="_x0000_s1029" type="#_x0000_t202" style="position:absolute;left:0;text-align:left;margin-left:255pt;margin-top:13pt;width:58.2pt;height:18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" fillcolor="white [3201]" stroked="f" strokeweight=".5pt">
                      <v:textbox>
                        <w:txbxContent>
                          <w:p w14:paraId="2B815D5E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CSV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89F5070" wp14:editId="32DD86FF">
                      <wp:simplePos x="0" y="0"/>
                      <wp:positionH relativeFrom="column">
                        <wp:posOffset>2427605</wp:posOffset>
                      </wp:positionH>
                      <wp:positionV relativeFrom="paragraph">
                        <wp:posOffset>163830</wp:posOffset>
                      </wp:positionV>
                      <wp:extent cx="739140" cy="231775"/>
                      <wp:effectExtent l="0" t="0" r="3810" b="15875"/>
                      <wp:wrapNone/>
                      <wp:docPr id="13" name="Caixa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1048DC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DBF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9F5070" id="Caixa de Texto 13" o:spid="_x0000_s1030" type="#_x0000_t202" style="position:absolute;left:0;text-align:left;margin-left:191.15pt;margin-top:12.9pt;width:58.2pt;height:18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" fillcolor="white [3201]" stroked="f" strokeweight=".5pt">
                      <v:textbox>
                        <w:txbxContent>
                          <w:p w14:paraId="7C1048DC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DBF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90A1DA" wp14:editId="029E1166">
                      <wp:simplePos x="0" y="0"/>
                      <wp:positionH relativeFrom="column">
                        <wp:posOffset>3347085</wp:posOffset>
                      </wp:positionH>
                      <wp:positionV relativeFrom="paragraph">
                        <wp:posOffset>436245</wp:posOffset>
                      </wp:positionV>
                      <wp:extent cx="487045" cy="255270"/>
                      <wp:effectExtent l="12700" t="12700" r="14605" b="17780"/>
                      <wp:wrapNone/>
                      <wp:docPr id="11" name="Seta para a direita 11">
                        <a:hlinkClick xmlns:a="http://schemas.openxmlformats.org/drawingml/2006/main" r:id="rId16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Cód.Plano" style="position:absolute;left:0pt;margin-left:263.55pt;margin-top:34.35pt;height:20.1pt;width:38.35pt;z-index:251700224;v-text-anchor:middle;mso-width-relative:page;mso-height-relative:page;" o:button="t" fillcolor="#4F81BD [3204]" filled="t" stroked="t" coordsize="21600,21600" o:gfxdata="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n9zIrNgA&#10;AAAKAQAADwAAAAAAAAABACAAAAAiAAAAZHJzL2Rvd25yZXYueG1sUEsBAhQAFAAAAAgAh07iQCYN&#10;VhFYAgAAxAQAAA4AAAAAAAAAAQAgAAAAJwEAAGRycy9lMm9Eb2MueG1sUEsFBgAAAAAGAAYAWQEA&#10;APEFAAAAAA==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50E2A6F" wp14:editId="0B7E9688">
                      <wp:simplePos x="0" y="0"/>
                      <wp:positionH relativeFrom="column">
                        <wp:posOffset>2527935</wp:posOffset>
                      </wp:positionH>
                      <wp:positionV relativeFrom="paragraph">
                        <wp:posOffset>436245</wp:posOffset>
                      </wp:positionV>
                      <wp:extent cx="487045" cy="255270"/>
                      <wp:effectExtent l="12700" t="12700" r="14605" b="17780"/>
                      <wp:wrapNone/>
                      <wp:docPr id="7" name="Seta para a direita 7">
                        <a:hlinkClick xmlns:a="http://schemas.openxmlformats.org/drawingml/2006/main" r:id="rId17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cd_plano" style="position:absolute;left:0pt;margin-left:199.05pt;margin-top:34.35pt;height:20.1pt;width:38.35pt;z-index:251661312;v-text-anchor:middle;mso-width-relative:page;mso-height-relative:page;" o:button="t" fillcolor="#4F81BD [3204]" filled="t" stroked="t" coordsize="21600,21600" o:gfxdata="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XmeXR2AAA&#10;AAoBAAAPAAAAAAAAAAEAIAAAACIAAABkcnMvZG93bnJldi54bWxQSwECFAAUAAAACACHTuJA86Sj&#10;zFcCAADCBAAADgAAAAAAAAABACAAAAAnAQAAZHJzL2Uyb0RvYy54bWxQSwUGAAAAAAYABgBZAQAA&#10;8AUAAAAA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object w:dxaOrig="1530" w:dyaOrig="990" w14:anchorId="12619E57">
                <v:shape id="_x0000_i1026" type="#_x0000_t75" style="width:76.5pt;height:49.5pt" o:ole="">
                  <v:imagedata r:id="rId18" o:title=""/>
                </v:shape>
                <o:OLEObject Type="Embed" ProgID="Excel.Sheet.12" ShapeID="_x0000_i1026" DrawAspect="Icon" ObjectID="_1575310598" r:id="rId19"/>
              </w:object>
            </w:r>
          </w:p>
        </w:tc>
      </w:tr>
      <w:tr w:rsidR="000A0D0C" w14:paraId="6457394A" w14:textId="77777777">
        <w:tc>
          <w:tcPr>
            <w:tcW w:w="3007" w:type="dxa"/>
          </w:tcPr>
          <w:p w14:paraId="3C88D3A3" w14:textId="748DDA62" w:rsidR="000A0D0C" w:rsidRDefault="006C121F">
            <w:pPr>
              <w:pStyle w:val="Ttulo7"/>
            </w:pPr>
            <w:r>
              <w:rPr>
                <w:sz w:val="22"/>
              </w:rPr>
              <w:br w:type="page"/>
            </w:r>
            <w:bookmarkStart w:id="36" w:name="_Ref31896"/>
            <w:r>
              <w:t>Origem</w:t>
            </w:r>
            <w:bookmarkEnd w:id="36"/>
          </w:p>
        </w:tc>
        <w:tc>
          <w:tcPr>
            <w:tcW w:w="6874" w:type="dxa"/>
          </w:tcPr>
          <w:tbl>
            <w:tblPr>
              <w:tblW w:w="6648" w:type="dxa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724"/>
              <w:gridCol w:w="2913"/>
              <w:gridCol w:w="2011"/>
            </w:tblGrid>
            <w:tr w:rsidR="000A0D0C" w14:paraId="7513E664" w14:textId="77777777">
              <w:trPr>
                <w:trHeight w:val="300"/>
              </w:trPr>
              <w:tc>
                <w:tcPr>
                  <w:tcW w:w="6648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82BD83F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TABELA ORIGEM</w:t>
                  </w:r>
                </w:p>
              </w:tc>
            </w:tr>
            <w:tr w:rsidR="000A0D0C" w14:paraId="7CAC65F8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77A6DB0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Cd_pre_proposta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ECEA705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Nm_origem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8EA397D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b/>
                      <w:bCs/>
                      <w:color w:val="000000"/>
                      <w:sz w:val="18"/>
                      <w:szCs w:val="18"/>
                    </w:rPr>
                    <w:t>Dv_tipo_emissao</w:t>
                  </w:r>
                </w:p>
              </w:tc>
            </w:tr>
            <w:tr w:rsidR="000A0D0C" w14:paraId="3756D36C" w14:textId="77777777">
              <w:trPr>
                <w:trHeight w:val="59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CD0DB11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9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37124AB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EMISSÃO AUTOMÁTICA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69899F3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 = Automática via Corretor OnLine</w:t>
                  </w:r>
                </w:p>
              </w:tc>
            </w:tr>
            <w:tr w:rsidR="000A0D0C" w14:paraId="4A96B225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8F9AF6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41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DCABBB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PGBL MULTIFUNDOS INDIVIDUAL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259119C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 = Manual</w:t>
                  </w:r>
                </w:p>
              </w:tc>
            </w:tr>
            <w:tr w:rsidR="000A0D0C" w14:paraId="64B467A8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23D20E4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42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E239070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VGBL MULTIFUNDOS INDIVIDUAL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568E8B6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4410431D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7F97431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51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7EB65A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PGBL Empresarial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CA86AA6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3156894C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EEB7D16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52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B2A8EC1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VGBL Empresarial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AB3732E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333D2243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FDDFD6D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71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250301D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VIDA RESGATÁVEL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3952A97E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394D9BFE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B5835DD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72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2172ABE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PREVIDÊNCIA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DCF6B21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2C945EA9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166324B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73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8A44AF9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VGBL (VIDA GERADORA DE BENEFÍCIO LIVRE)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1DD29AB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06E77210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300558E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74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EDF1276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ENDOSSOS PREVIDÊNCIA VG E PG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ED40598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138F55D1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80F7B1E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79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4F32DA8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APORTES PREVIDÊNCIA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002B2DF9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67B4D323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CDBFAC8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80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E30BA48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RESGATES PREVIDÊNCIA VG E PG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E67304D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32865944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F14C56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87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7AE5B22B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ENDOSSO PREVIDÊNCIA - NUMERAÇÃO AUTOM.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58F10CD6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  <w:tr w:rsidR="000A0D0C" w14:paraId="38283D6D" w14:textId="77777777">
              <w:trPr>
                <w:trHeight w:val="300"/>
              </w:trPr>
              <w:tc>
                <w:tcPr>
                  <w:tcW w:w="172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671B5247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89</w:t>
                  </w:r>
                </w:p>
              </w:tc>
              <w:tc>
                <w:tcPr>
                  <w:tcW w:w="291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E306010" w14:textId="77777777" w:rsidR="000A0D0C" w:rsidRDefault="006C121F">
                  <w:pPr>
                    <w:suppressAutoHyphens w:val="0"/>
                    <w:spacing w:before="0" w:line="240" w:lineRule="auto"/>
                    <w:jc w:val="left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PREVIDÊNCIA RESGATE (NUM. AUTOMÁTICA)</w:t>
                  </w:r>
                </w:p>
              </w:tc>
              <w:tc>
                <w:tcPr>
                  <w:tcW w:w="201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40E1F95D" w14:textId="77777777" w:rsidR="000A0D0C" w:rsidRDefault="006C121F">
                  <w:pPr>
                    <w:suppressAutoHyphens w:val="0"/>
                    <w:spacing w:before="0" w:line="240" w:lineRule="auto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</w:tr>
          </w:tbl>
          <w:p w14:paraId="7AC953DD" w14:textId="77777777" w:rsidR="000A0D0C" w:rsidRDefault="006C12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46042A01" wp14:editId="28CC365E">
                      <wp:simplePos x="0" y="0"/>
                      <wp:positionH relativeFrom="column">
                        <wp:posOffset>2437130</wp:posOffset>
                      </wp:positionH>
                      <wp:positionV relativeFrom="paragraph">
                        <wp:posOffset>192405</wp:posOffset>
                      </wp:positionV>
                      <wp:extent cx="739140" cy="231775"/>
                      <wp:effectExtent l="0" t="0" r="3810" b="15875"/>
                      <wp:wrapNone/>
                      <wp:docPr id="15" name="Caixa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EF6D13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DBF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042A01" id="Caixa de Texto 15" o:spid="_x0000_s1031" type="#_x0000_t202" style="position:absolute;left:0;text-align:left;margin-left:191.9pt;margin-top:15.15pt;width:58.2pt;height:18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" fillcolor="white [3201]" stroked="f" strokeweight=".5pt">
                      <v:textbox>
                        <w:txbxContent>
                          <w:p w14:paraId="74EF6D13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DBF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3D4E6AFF" wp14:editId="046B90FB">
                      <wp:simplePos x="0" y="0"/>
                      <wp:positionH relativeFrom="column">
                        <wp:posOffset>3248025</wp:posOffset>
                      </wp:positionH>
                      <wp:positionV relativeFrom="paragraph">
                        <wp:posOffset>193675</wp:posOffset>
                      </wp:positionV>
                      <wp:extent cx="739140" cy="231775"/>
                      <wp:effectExtent l="0" t="0" r="3810" b="15875"/>
                      <wp:wrapNone/>
                      <wp:docPr id="6" name="Caixa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64BFAA" w14:textId="77777777" w:rsidR="004602EA" w:rsidRDefault="004602EA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CSV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4E6AFF" id="Caixa de Texto 6" o:spid="_x0000_s1032" type="#_x0000_t202" style="position:absolute;left:0;text-align:left;margin-left:255.75pt;margin-top:15.25pt;width:58.2pt;height:18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" fillcolor="white [3201]" stroked="f" strokeweight=".5pt">
                      <v:textbox>
                        <w:txbxContent>
                          <w:p w14:paraId="2E64BFAA" w14:textId="77777777" w:rsidR="004602EA" w:rsidRDefault="004602EA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CSV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8A33A40" w14:textId="77777777" w:rsidR="000A0D0C" w:rsidRDefault="006C121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2DA5A695" wp14:editId="46F45AD9">
                      <wp:simplePos x="0" y="0"/>
                      <wp:positionH relativeFrom="column">
                        <wp:posOffset>3339465</wp:posOffset>
                      </wp:positionH>
                      <wp:positionV relativeFrom="paragraph">
                        <wp:posOffset>137160</wp:posOffset>
                      </wp:positionV>
                      <wp:extent cx="487045" cy="255270"/>
                      <wp:effectExtent l="12700" t="12700" r="14605" b="17780"/>
                      <wp:wrapNone/>
                      <wp:docPr id="16" name="Seta para a direita 16">
                        <a:hlinkClick xmlns:a="http://schemas.openxmlformats.org/drawingml/2006/main" r:id="rId20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Origem" style="position:absolute;left:0pt;margin-left:262.95pt;margin-top:10.8pt;height:20.1pt;width:38.35pt;z-index:251829248;v-text-anchor:middle;mso-width-relative:page;mso-height-relative:page;" o:button="t" fillcolor="#4F81BD [3204]" filled="t" stroked="t" coordsize="21600,21600" o:gfxdata="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o+YaT1wAA&#10;AAkBAAAPAAAAAAAAAAEAIAAAACIAAABkcnMvZG93bnJldi54bWxQSwECFAAUAAAACACHTuJAICs+&#10;q1gCAADEBAAADgAAAAAAAAABACAAAAAmAQAAZHJzL2Uyb0RvYy54bWxQSwUGAAAAAAYABgBZAQAA&#10;8AUAAAAA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74E23EE" wp14:editId="7BC526EB">
                      <wp:simplePos x="0" y="0"/>
                      <wp:positionH relativeFrom="column">
                        <wp:posOffset>2558415</wp:posOffset>
                      </wp:positionH>
                      <wp:positionV relativeFrom="paragraph">
                        <wp:posOffset>156210</wp:posOffset>
                      </wp:positionV>
                      <wp:extent cx="487045" cy="255270"/>
                      <wp:effectExtent l="12700" t="12700" r="14605" b="17780"/>
                      <wp:wrapNone/>
                      <wp:docPr id="10" name="Seta para a direita 10">
                        <a:hlinkClick xmlns:a="http://schemas.openxmlformats.org/drawingml/2006/main" r:id="rId21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psCustomData="http://www.wps.cn/officeDocument/2013/wpsCustomData">
                  <w:pict>
                    <v:shape id="_x0000_s1026" o:spid="_x0000_s1026" o:spt="13" type="#_x0000_t13" href="#_origem" style="position:absolute;left:0pt;margin-left:201.45pt;margin-top:12.3pt;height:20.1pt;width:38.35pt;z-index:251665408;v-text-anchor:middle;mso-width-relative:page;mso-height-relative:page;" o:button="t" fillcolor="#4F81BD [3204]" filled="t" stroked="t" coordsize="21600,21600" o:gfxdata="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QoZOZ2AAA&#10;AAkBAAAPAAAAAAAAAAEAIAAAACIAAABkcnMvZG93bnJldi54bWxQSwECFAAUAAAACACHTuJA59tT&#10;alcCAADEBAAADgAAAAAAAAABACAAAAAnAQAAZHJzL2Uyb0RvYy54bWxQSwUGAAAAAAYABgBZAQAA&#10;8AUAAAAA&#10;" adj="15940,5400">
                      <v:fill on="t" focussize="0,0"/>
                      <v:stroke weight="2pt" color="#385D8A [3204]" joinstyle="round"/>
                      <v:imagedata o:title=""/>
                      <o:lock v:ext="edit" aspectratio="f"/>
                    </v:shape>
                  </w:pict>
                </mc:Fallback>
              </mc:AlternateContent>
            </w:r>
          </w:p>
          <w:p w14:paraId="48FE718E" w14:textId="77777777" w:rsidR="000A0D0C" w:rsidRDefault="000A0D0C"/>
        </w:tc>
      </w:tr>
      <w:bookmarkStart w:id="37" w:name="_Ref495055397"/>
      <w:tr w:rsidR="009F371C" w14:paraId="00DDDBDF" w14:textId="77777777">
        <w:tc>
          <w:tcPr>
            <w:tcW w:w="3007" w:type="dxa"/>
          </w:tcPr>
          <w:p w14:paraId="2E2EC6A3" w14:textId="2B083B99" w:rsidR="009F371C" w:rsidRDefault="00FC51AA" w:rsidP="00E7646F">
            <w:pPr>
              <w:pStyle w:val="Ttulo7"/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036D7678" wp14:editId="1E8D0A75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340360</wp:posOffset>
                      </wp:positionV>
                      <wp:extent cx="487045" cy="255270"/>
                      <wp:effectExtent l="0" t="19050" r="46355" b="30480"/>
                      <wp:wrapNone/>
                      <wp:docPr id="2" name="Seta para a direita 10">
                        <a:hlinkClick xmlns:a="http://schemas.openxmlformats.org/drawingml/2006/main" r:id="rId22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3D80B97B" id="Seta para a direita 10" o:spid="_x0000_s1026" type="#_x0000_t13" href="#_Geração_do_arquivo" style="position:absolute;margin-left:100pt;margin-top:26.8pt;width:38.35pt;height:20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" o:button="t" adj="15940" fillcolor="#4f81bd [3204]" strokecolor="#243f60 [1604]" strokeweight="2pt">
                      <v:fill o:detectmouseclick="t"/>
                    </v:shape>
                  </w:pict>
                </mc:Fallback>
              </mc:AlternateContent>
            </w:r>
            <w:r w:rsidR="009F371C" w:rsidRPr="009F371C">
              <w:t>Manual de Operação -  Contabilidade &amp; Informações Legais</w:t>
            </w:r>
            <w:bookmarkEnd w:id="37"/>
          </w:p>
        </w:tc>
        <w:bookmarkStart w:id="38" w:name="_MON_1568797207"/>
        <w:bookmarkEnd w:id="38"/>
        <w:tc>
          <w:tcPr>
            <w:tcW w:w="6874" w:type="dxa"/>
          </w:tcPr>
          <w:p w14:paraId="5387192E" w14:textId="7EC008B5" w:rsidR="009F371C" w:rsidRDefault="009F371C" w:rsidP="009F371C">
            <w:pPr>
              <w:suppressAutoHyphens w:val="0"/>
              <w:spacing w:before="0" w:line="240" w:lineRule="auto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  <w:object w:dxaOrig="1543" w:dyaOrig="995" w14:anchorId="78BA8425">
                <v:shape id="_x0000_i1027" type="#_x0000_t75" style="width:77.25pt;height:49.5pt" o:ole="">
                  <v:imagedata r:id="rId23" o:title=""/>
                </v:shape>
                <o:OLEObject Type="Embed" ProgID="Word.Document.12" ShapeID="_x0000_i1027" DrawAspect="Icon" ObjectID="_1575310599" r:id="rId24">
                  <o:FieldCodes>\s</o:FieldCodes>
                </o:OLEObject>
              </w:object>
            </w:r>
          </w:p>
        </w:tc>
      </w:tr>
      <w:tr w:rsidR="00377F8D" w14:paraId="2AFF6A9E" w14:textId="77777777">
        <w:tc>
          <w:tcPr>
            <w:tcW w:w="3007" w:type="dxa"/>
          </w:tcPr>
          <w:p w14:paraId="12F5CE39" w14:textId="46955B8F" w:rsidR="00377F8D" w:rsidRPr="009F371C" w:rsidRDefault="00377F8D" w:rsidP="00E7646F">
            <w:pPr>
              <w:pStyle w:val="Ttulo7"/>
              <w:jc w:val="left"/>
            </w:pPr>
            <w:bookmarkStart w:id="39" w:name="_Ref495066248"/>
            <w:r>
              <w:t>Tabela de Ocupação</w:t>
            </w:r>
            <w:bookmarkEnd w:id="39"/>
          </w:p>
        </w:tc>
        <w:tc>
          <w:tcPr>
            <w:tcW w:w="6874" w:type="dxa"/>
          </w:tcPr>
          <w:p w14:paraId="7AF52E55" w14:textId="0387C416" w:rsidR="00377F8D" w:rsidRDefault="00EC5726" w:rsidP="009F371C">
            <w:pPr>
              <w:suppressAutoHyphens w:val="0"/>
              <w:spacing w:before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0AA6005C" wp14:editId="64384E2D">
                      <wp:simplePos x="0" y="0"/>
                      <wp:positionH relativeFrom="column">
                        <wp:posOffset>1084580</wp:posOffset>
                      </wp:positionH>
                      <wp:positionV relativeFrom="paragraph">
                        <wp:posOffset>83820</wp:posOffset>
                      </wp:positionV>
                      <wp:extent cx="739140" cy="231775"/>
                      <wp:effectExtent l="0" t="0" r="3810" b="15875"/>
                      <wp:wrapNone/>
                      <wp:docPr id="19" name="Caixa de Text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CADFA7" w14:textId="3D169D38" w:rsidR="004602EA" w:rsidRDefault="004602EA" w:rsidP="00377F8D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DBF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A6005C" id="Caixa de Texto 19" o:spid="_x0000_s1033" type="#_x0000_t202" style="position:absolute;left:0;text-align:left;margin-left:85.4pt;margin-top:6.6pt;width:58.2pt;height:18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" fillcolor="white [3201]" stroked="f" strokeweight=".5pt">
                      <v:textbox>
                        <w:txbxContent>
                          <w:p w14:paraId="62CADFA7" w14:textId="3D169D38" w:rsidR="004602EA" w:rsidRDefault="004602EA" w:rsidP="00377F8D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DBF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521788BA" wp14:editId="250365DE">
                      <wp:simplePos x="0" y="0"/>
                      <wp:positionH relativeFrom="column">
                        <wp:posOffset>2912745</wp:posOffset>
                      </wp:positionH>
                      <wp:positionV relativeFrom="paragraph">
                        <wp:posOffset>64135</wp:posOffset>
                      </wp:positionV>
                      <wp:extent cx="1257300" cy="231775"/>
                      <wp:effectExtent l="0" t="0" r="0" b="0"/>
                      <wp:wrapNone/>
                      <wp:docPr id="23" name="Caixa de Text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730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7C1DF3" w14:textId="4E3CFF6A" w:rsidR="004602EA" w:rsidRDefault="004602EA" w:rsidP="00EC5726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CSV - Instituidor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788BA" id="Caixa de Texto 23" o:spid="_x0000_s1034" type="#_x0000_t202" style="position:absolute;left:0;text-align:left;margin-left:229.35pt;margin-top:5.05pt;width:99pt;height:18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" fillcolor="white [3201]" stroked="f" strokeweight=".5pt">
                      <v:textbox>
                        <w:txbxContent>
                          <w:p w14:paraId="317C1DF3" w14:textId="4E3CFF6A" w:rsidR="004602EA" w:rsidRDefault="004602EA" w:rsidP="00EC5726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CSV - Instituidor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3395FD" wp14:editId="354EBC73">
                      <wp:simplePos x="0" y="0"/>
                      <wp:positionH relativeFrom="column">
                        <wp:posOffset>2025650</wp:posOffset>
                      </wp:positionH>
                      <wp:positionV relativeFrom="paragraph">
                        <wp:posOffset>71755</wp:posOffset>
                      </wp:positionV>
                      <wp:extent cx="739140" cy="231775"/>
                      <wp:effectExtent l="0" t="0" r="3810" b="15875"/>
                      <wp:wrapNone/>
                      <wp:docPr id="21" name="Caixa de Text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39140" cy="231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F8566D" w14:textId="01E036A5" w:rsidR="004602EA" w:rsidRDefault="004602EA" w:rsidP="00292DDF">
                                  <w:pPr>
                                    <w:spacing w:before="0" w:line="240" w:lineRule="auto"/>
                                    <w:rPr>
                                      <w:sz w:val="16"/>
                                      <w:szCs w:val="13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3"/>
                                    </w:rPr>
                                    <w:t>Volta CSV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3395FD" id="Caixa de Texto 21" o:spid="_x0000_s1035" type="#_x0000_t202" style="position:absolute;left:0;text-align:left;margin-left:159.5pt;margin-top:5.65pt;width:58.2pt;height:18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" fillcolor="white [3201]" stroked="f" strokeweight=".5pt">
                      <v:textbox>
                        <w:txbxContent>
                          <w:p w14:paraId="4BF8566D" w14:textId="01E036A5" w:rsidR="004602EA" w:rsidRDefault="004602EA" w:rsidP="00292DDF">
                            <w:pPr>
                              <w:spacing w:before="0" w:line="240" w:lineRule="auto"/>
                              <w:rPr>
                                <w:sz w:val="16"/>
                                <w:szCs w:val="13"/>
                              </w:rPr>
                            </w:pPr>
                            <w:r>
                              <w:rPr>
                                <w:sz w:val="16"/>
                                <w:szCs w:val="13"/>
                              </w:rPr>
                              <w:t>Volta CSV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65A8D1F0" wp14:editId="23ABFE92">
                      <wp:simplePos x="0" y="0"/>
                      <wp:positionH relativeFrom="column">
                        <wp:posOffset>2989580</wp:posOffset>
                      </wp:positionH>
                      <wp:positionV relativeFrom="paragraph">
                        <wp:posOffset>369570</wp:posOffset>
                      </wp:positionV>
                      <wp:extent cx="487045" cy="255270"/>
                      <wp:effectExtent l="0" t="19050" r="46355" b="30480"/>
                      <wp:wrapNone/>
                      <wp:docPr id="22" name="Seta para a direita 10">
                        <a:hlinkClick xmlns:a="http://schemas.openxmlformats.org/drawingml/2006/main" r:id="rId25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0000D325" id="Seta para a direita 10" o:spid="_x0000_s1026" type="#_x0000_t13" href="#_VARCHAR_1" style="position:absolute;margin-left:235.4pt;margin-top:29.1pt;width:38.35pt;height:20.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" o:button="t" adj="15940" fillcolor="#4f81bd [3204]" strokecolor="#243f60 [1604]" strokeweight="2pt">
                      <v:fill o:detectmouseclick="t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77C19523" wp14:editId="15792623">
                      <wp:simplePos x="0" y="0"/>
                      <wp:positionH relativeFrom="column">
                        <wp:posOffset>2103755</wp:posOffset>
                      </wp:positionH>
                      <wp:positionV relativeFrom="paragraph">
                        <wp:posOffset>360045</wp:posOffset>
                      </wp:positionV>
                      <wp:extent cx="487045" cy="255270"/>
                      <wp:effectExtent l="0" t="19050" r="46355" b="30480"/>
                      <wp:wrapNone/>
                      <wp:docPr id="20" name="Seta para a direita 10">
                        <a:hlinkClick xmlns:a="http://schemas.openxmlformats.org/drawingml/2006/main" r:id="rId26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045" cy="2552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E091709" id="Seta para a direita 10" o:spid="_x0000_s1026" type="#_x0000_t13" href="#_VARCHAR" style="position:absolute;margin-left:165.65pt;margin-top:28.35pt;width:38.35pt;height:20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" o:button="t" adj="15940" fillcolor="#4f81bd [3204]" strokecolor="#243f60 [1604]" strokeweight="2pt">
                      <v:fill o:detectmouseclick="t"/>
                    </v:shape>
                  </w:pict>
                </mc:Fallback>
              </mc:AlternateContent>
            </w:r>
            <w:r w:rsidR="00377F8D">
              <w:rPr>
                <w:noProof/>
              </w:rPr>
              <w:object w:dxaOrig="1543" w:dyaOrig="995" w14:anchorId="7F3467ED">
                <v:shape id="_x0000_i1028" type="#_x0000_t75" style="width:77.25pt;height:49.5pt" o:ole="">
                  <v:imagedata r:id="rId27" o:title=""/>
                </v:shape>
                <o:OLEObject Type="Embed" ProgID="Excel.Sheet.12" ShapeID="_x0000_i1028" DrawAspect="Icon" ObjectID="_1575310600" r:id="rId28"/>
              </w:object>
            </w:r>
          </w:p>
        </w:tc>
      </w:tr>
    </w:tbl>
    <w:p w14:paraId="35C3739A" w14:textId="3DB1C9A1" w:rsidR="000A0D0C" w:rsidRDefault="00377F8D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A0E7A19" wp14:editId="1883A283">
                <wp:simplePos x="0" y="0"/>
                <wp:positionH relativeFrom="column">
                  <wp:posOffset>3161030</wp:posOffset>
                </wp:positionH>
                <wp:positionV relativeFrom="paragraph">
                  <wp:posOffset>-347980</wp:posOffset>
                </wp:positionV>
                <wp:extent cx="487045" cy="255270"/>
                <wp:effectExtent l="0" t="19050" r="46355" b="30480"/>
                <wp:wrapNone/>
                <wp:docPr id="18" name="Seta para a direita 10">
                  <a:hlinkClick xmlns:a="http://schemas.openxmlformats.org/drawingml/2006/main" r:id="rId2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45" cy="2552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E9F6DFF" id="Seta para a direita 10" o:spid="_x0000_s1026" type="#_x0000_t13" href="#_6" style="position:absolute;margin-left:248.9pt;margin-top:-27.4pt;width:38.35pt;height:20.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" o:button="t" adj="15940" fillcolor="#4f81bd [3204]" strokecolor="#243f60 [1604]" strokeweight="2pt">
                <v:fill o:detectmouseclick="t"/>
              </v:shape>
            </w:pict>
          </mc:Fallback>
        </mc:AlternateContent>
      </w:r>
    </w:p>
    <w:sectPr w:rsidR="000A0D0C">
      <w:headerReference w:type="default" r:id="rId30"/>
      <w:footerReference w:type="default" r:id="rId31"/>
      <w:footnotePr>
        <w:pos w:val="beneathText"/>
      </w:footnotePr>
      <w:pgSz w:w="11907" w:h="16839"/>
      <w:pgMar w:top="1440" w:right="1008" w:bottom="1440" w:left="1008" w:header="709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E17E70" w14:textId="77777777" w:rsidR="00844AD8" w:rsidRDefault="00844AD8">
      <w:pPr>
        <w:spacing w:before="0" w:after="0" w:line="240" w:lineRule="auto"/>
      </w:pPr>
      <w:r>
        <w:separator/>
      </w:r>
    </w:p>
  </w:endnote>
  <w:endnote w:type="continuationSeparator" w:id="0">
    <w:p w14:paraId="7F13E86D" w14:textId="77777777" w:rsidR="00844AD8" w:rsidRDefault="00844AD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arSymbol">
    <w:altName w:val="Calibri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532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728"/>
      <w:gridCol w:w="6332"/>
      <w:gridCol w:w="1472"/>
    </w:tblGrid>
    <w:tr w:rsidR="004602EA" w14:paraId="3A9C3A84" w14:textId="77777777">
      <w:trPr>
        <w:trHeight w:val="510"/>
        <w:jc w:val="center"/>
      </w:trPr>
      <w:tc>
        <w:tcPr>
          <w:tcW w:w="1728" w:type="dxa"/>
          <w:shd w:val="clear" w:color="auto" w:fill="99CCFF"/>
          <w:vAlign w:val="center"/>
        </w:tcPr>
        <w:p w14:paraId="52A1C7F0" w14:textId="77777777" w:rsidR="004602EA" w:rsidRDefault="004602EA">
          <w:pPr>
            <w:pStyle w:val="Rodap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Nome do Arquivo</w:t>
          </w:r>
        </w:p>
      </w:tc>
      <w:tc>
        <w:tcPr>
          <w:tcW w:w="6332" w:type="dxa"/>
          <w:vAlign w:val="center"/>
        </w:tcPr>
        <w:p w14:paraId="23802219" w14:textId="77777777" w:rsidR="004602EA" w:rsidRDefault="004602EA">
          <w:pPr>
            <w:pStyle w:val="Rodap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ETS – Especificação Técnica do Sistema</w:t>
          </w:r>
        </w:p>
      </w:tc>
      <w:tc>
        <w:tcPr>
          <w:tcW w:w="1472" w:type="dxa"/>
          <w:vAlign w:val="center"/>
        </w:tcPr>
        <w:p w14:paraId="05A8DFBE" w14:textId="2DDC6FC9" w:rsidR="004602EA" w:rsidRDefault="004602EA">
          <w:pPr>
            <w:pStyle w:val="Rodap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 xml:space="preserve">Página </w:t>
          </w:r>
          <w:r>
            <w:rPr>
              <w:rFonts w:cs="Arial"/>
              <w:b/>
              <w:sz w:val="16"/>
              <w:szCs w:val="16"/>
            </w:rPr>
            <w:fldChar w:fldCharType="begin"/>
          </w:r>
          <w:r>
            <w:rPr>
              <w:rFonts w:cs="Arial"/>
              <w:b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sz w:val="16"/>
              <w:szCs w:val="16"/>
            </w:rPr>
            <w:fldChar w:fldCharType="separate"/>
          </w:r>
          <w:r w:rsidR="005F16DB">
            <w:rPr>
              <w:rFonts w:cs="Arial"/>
              <w:b/>
              <w:noProof/>
              <w:sz w:val="16"/>
              <w:szCs w:val="16"/>
            </w:rPr>
            <w:t>15</w:t>
          </w:r>
          <w:r>
            <w:rPr>
              <w:rFonts w:cs="Arial"/>
              <w:b/>
              <w:sz w:val="16"/>
              <w:szCs w:val="16"/>
            </w:rPr>
            <w:fldChar w:fldCharType="end"/>
          </w:r>
          <w:r>
            <w:rPr>
              <w:rFonts w:cs="Arial"/>
              <w:b/>
              <w:sz w:val="16"/>
              <w:szCs w:val="16"/>
            </w:rPr>
            <w:t xml:space="preserve"> de </w:t>
          </w:r>
          <w:r>
            <w:rPr>
              <w:rFonts w:cs="Arial"/>
              <w:b/>
              <w:sz w:val="16"/>
              <w:szCs w:val="16"/>
            </w:rPr>
            <w:fldChar w:fldCharType="begin"/>
          </w:r>
          <w:r>
            <w:rPr>
              <w:rFonts w:cs="Arial"/>
              <w:b/>
              <w:sz w:val="16"/>
              <w:szCs w:val="16"/>
            </w:rPr>
            <w:instrText xml:space="preserve"> NUMPAGES </w:instrText>
          </w:r>
          <w:r>
            <w:rPr>
              <w:rFonts w:cs="Arial"/>
              <w:b/>
              <w:sz w:val="16"/>
              <w:szCs w:val="16"/>
            </w:rPr>
            <w:fldChar w:fldCharType="separate"/>
          </w:r>
          <w:r w:rsidR="005F16DB">
            <w:rPr>
              <w:rFonts w:cs="Arial"/>
              <w:b/>
              <w:noProof/>
              <w:sz w:val="16"/>
              <w:szCs w:val="16"/>
            </w:rPr>
            <w:t>21</w:t>
          </w:r>
          <w:r>
            <w:rPr>
              <w:rFonts w:cs="Arial"/>
              <w:b/>
              <w:sz w:val="16"/>
              <w:szCs w:val="16"/>
            </w:rPr>
            <w:fldChar w:fldCharType="end"/>
          </w:r>
        </w:p>
      </w:tc>
    </w:tr>
  </w:tbl>
  <w:p w14:paraId="167DA02A" w14:textId="77777777" w:rsidR="004602EA" w:rsidRDefault="004602E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E5C095" w14:textId="77777777" w:rsidR="00844AD8" w:rsidRDefault="00844AD8">
      <w:pPr>
        <w:spacing w:before="0" w:after="0" w:line="240" w:lineRule="auto"/>
      </w:pPr>
      <w:r>
        <w:separator/>
      </w:r>
    </w:p>
  </w:footnote>
  <w:footnote w:type="continuationSeparator" w:id="0">
    <w:p w14:paraId="27A71287" w14:textId="77777777" w:rsidR="00844AD8" w:rsidRDefault="00844AD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719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1008"/>
      <w:gridCol w:w="2466"/>
      <w:gridCol w:w="2520"/>
      <w:gridCol w:w="1440"/>
      <w:gridCol w:w="2285"/>
    </w:tblGrid>
    <w:tr w:rsidR="004602EA" w14:paraId="2BCEB1EC" w14:textId="77777777">
      <w:trPr>
        <w:trHeight w:val="925"/>
        <w:jc w:val="center"/>
      </w:trPr>
      <w:tc>
        <w:tcPr>
          <w:tcW w:w="1008" w:type="dxa"/>
        </w:tcPr>
        <w:p w14:paraId="2CD6D7FB" w14:textId="77777777" w:rsidR="004602EA" w:rsidRDefault="004602EA">
          <w:pPr>
            <w:pStyle w:val="Cabealho"/>
          </w:pPr>
          <w:bookmarkStart w:id="40" w:name="OLE_LINK1"/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4F4F4184" wp14:editId="2E9139A0">
                <wp:simplePos x="0" y="0"/>
                <wp:positionH relativeFrom="column">
                  <wp:posOffset>40005</wp:posOffset>
                </wp:positionH>
                <wp:positionV relativeFrom="paragraph">
                  <wp:posOffset>22225</wp:posOffset>
                </wp:positionV>
                <wp:extent cx="419100" cy="523875"/>
                <wp:effectExtent l="19050" t="0" r="0" b="0"/>
                <wp:wrapNone/>
                <wp:docPr id="1" name="Picture 1" descr="logo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logo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6" w:type="dxa"/>
          <w:gridSpan w:val="3"/>
          <w:shd w:val="clear" w:color="auto" w:fill="99CCFF"/>
          <w:vAlign w:val="center"/>
        </w:tcPr>
        <w:p w14:paraId="49288416" w14:textId="77777777" w:rsidR="004602EA" w:rsidRDefault="004602EA">
          <w:pPr>
            <w:pStyle w:val="Cabealho"/>
            <w:jc w:val="center"/>
            <w:rPr>
              <w:rFonts w:cs="Arial"/>
              <w:b/>
              <w:sz w:val="28"/>
              <w:szCs w:val="28"/>
            </w:rPr>
          </w:pPr>
          <w:r>
            <w:rPr>
              <w:rFonts w:cs="Arial"/>
              <w:b/>
              <w:sz w:val="28"/>
              <w:szCs w:val="28"/>
            </w:rPr>
            <w:t>ETS – Especificação Técnica do Sistema</w:t>
          </w:r>
        </w:p>
      </w:tc>
      <w:tc>
        <w:tcPr>
          <w:tcW w:w="2285" w:type="dxa"/>
          <w:tcBorders>
            <w:bottom w:val="single" w:sz="12" w:space="0" w:color="auto"/>
          </w:tcBorders>
          <w:shd w:val="clear" w:color="auto" w:fill="99CCFF"/>
          <w:vAlign w:val="center"/>
        </w:tcPr>
        <w:p w14:paraId="326019E8" w14:textId="77777777" w:rsidR="004602EA" w:rsidRDefault="004602EA">
          <w:pPr>
            <w:pStyle w:val="Cabealho"/>
            <w:jc w:val="center"/>
          </w:pPr>
          <w:r>
            <w:rPr>
              <w:rFonts w:cs="Arial"/>
              <w:b/>
            </w:rPr>
            <w:t>Identificador</w:t>
          </w:r>
        </w:p>
      </w:tc>
    </w:tr>
    <w:bookmarkEnd w:id="40"/>
    <w:tr w:rsidR="004602EA" w14:paraId="027221FA" w14:textId="77777777">
      <w:trPr>
        <w:trHeight w:val="451"/>
        <w:jc w:val="center"/>
      </w:trPr>
      <w:tc>
        <w:tcPr>
          <w:tcW w:w="1008" w:type="dxa"/>
          <w:vAlign w:val="center"/>
        </w:tcPr>
        <w:p w14:paraId="338C8001" w14:textId="77777777" w:rsidR="004602EA" w:rsidRDefault="004602EA">
          <w:pPr>
            <w:pStyle w:val="Cabealho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Vigência</w:t>
          </w:r>
        </w:p>
        <w:p w14:paraId="301774F7" w14:textId="77777777" w:rsidR="004602EA" w:rsidRDefault="004602EA">
          <w:pPr>
            <w:pStyle w:val="Cabealho"/>
            <w:jc w:val="center"/>
          </w:pPr>
          <w:r>
            <w:rPr>
              <w:rFonts w:cs="Arial"/>
              <w:sz w:val="16"/>
              <w:szCs w:val="16"/>
            </w:rPr>
            <w:t>12 meses</w:t>
          </w:r>
        </w:p>
      </w:tc>
      <w:tc>
        <w:tcPr>
          <w:tcW w:w="2466" w:type="dxa"/>
          <w:vAlign w:val="center"/>
        </w:tcPr>
        <w:p w14:paraId="0EEEEFF7" w14:textId="77777777" w:rsidR="004602EA" w:rsidRDefault="004602EA">
          <w:pPr>
            <w:pStyle w:val="Cabealho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Data da Atualização</w:t>
          </w:r>
        </w:p>
        <w:p w14:paraId="7F788E19" w14:textId="4AD8E4FA" w:rsidR="004602EA" w:rsidRDefault="001E17A7">
          <w:pPr>
            <w:pStyle w:val="Cabealho"/>
            <w:jc w:val="center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22/06/2010</w:t>
          </w:r>
        </w:p>
      </w:tc>
      <w:tc>
        <w:tcPr>
          <w:tcW w:w="2520" w:type="dxa"/>
          <w:vAlign w:val="center"/>
        </w:tcPr>
        <w:p w14:paraId="4EF05E33" w14:textId="77777777" w:rsidR="004602EA" w:rsidRDefault="004602EA">
          <w:pPr>
            <w:pStyle w:val="Cabealho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Data da Publicação</w:t>
          </w:r>
        </w:p>
        <w:p w14:paraId="765AB3F3" w14:textId="5B7BAA71" w:rsidR="004602EA" w:rsidRDefault="001E17A7">
          <w:pPr>
            <w:pStyle w:val="Cabealho"/>
            <w:jc w:val="center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22/06/2010</w:t>
          </w:r>
        </w:p>
      </w:tc>
      <w:tc>
        <w:tcPr>
          <w:tcW w:w="1440" w:type="dxa"/>
          <w:vAlign w:val="center"/>
        </w:tcPr>
        <w:p w14:paraId="10B660EC" w14:textId="77777777" w:rsidR="004602EA" w:rsidRDefault="004602EA">
          <w:pPr>
            <w:pStyle w:val="Cabealho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Versão</w:t>
          </w:r>
        </w:p>
        <w:p w14:paraId="3FB10A16" w14:textId="77777777" w:rsidR="004602EA" w:rsidRDefault="004602EA">
          <w:pPr>
            <w:pStyle w:val="Cabealho"/>
            <w:jc w:val="center"/>
            <w:rPr>
              <w:rFonts w:cs="Arial"/>
              <w:sz w:val="16"/>
              <w:szCs w:val="16"/>
            </w:rPr>
          </w:pPr>
          <w:r>
            <w:rPr>
              <w:rFonts w:cs="Arial"/>
              <w:sz w:val="16"/>
              <w:szCs w:val="16"/>
            </w:rPr>
            <w:t>1.2</w:t>
          </w:r>
        </w:p>
      </w:tc>
      <w:tc>
        <w:tcPr>
          <w:tcW w:w="2285" w:type="dxa"/>
          <w:shd w:val="clear" w:color="auto" w:fill="E6E6E6"/>
          <w:vAlign w:val="center"/>
        </w:tcPr>
        <w:p w14:paraId="05DCCB5B" w14:textId="77777777" w:rsidR="004602EA" w:rsidRDefault="004602EA">
          <w:pPr>
            <w:pStyle w:val="Cabealho"/>
            <w:jc w:val="center"/>
          </w:pPr>
          <w:r>
            <w:rPr>
              <w:rFonts w:cs="Arial"/>
              <w:sz w:val="16"/>
              <w:szCs w:val="16"/>
            </w:rPr>
            <w:t>FP_GOVERNANCATI_0012</w:t>
          </w:r>
        </w:p>
      </w:tc>
    </w:tr>
  </w:tbl>
  <w:p w14:paraId="6F8E24F8" w14:textId="77777777" w:rsidR="004602EA" w:rsidRDefault="004602E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left" w:pos="502"/>
        </w:tabs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left" w:pos="2281"/>
        </w:tabs>
      </w:pPr>
    </w:lvl>
    <w:lvl w:ilvl="2">
      <w:start w:val="1"/>
      <w:numFmt w:val="decimal"/>
      <w:lvlText w:val="%1.%2.%3."/>
      <w:lvlJc w:val="left"/>
      <w:pPr>
        <w:tabs>
          <w:tab w:val="left" w:pos="720"/>
        </w:tabs>
      </w:pPr>
    </w:lvl>
    <w:lvl w:ilvl="3">
      <w:start w:val="1"/>
      <w:numFmt w:val="decimal"/>
      <w:lvlText w:val="%1.%2.%3.%4."/>
      <w:lvlJc w:val="left"/>
      <w:pPr>
        <w:tabs>
          <w:tab w:val="left" w:pos="1080"/>
        </w:tabs>
      </w:pPr>
    </w:lvl>
    <w:lvl w:ilvl="4">
      <w:start w:val="1"/>
      <w:numFmt w:val="decimal"/>
      <w:lvlText w:val="%1.%2.%3.%4.%5."/>
      <w:lvlJc w:val="left"/>
      <w:pPr>
        <w:tabs>
          <w:tab w:val="left" w:pos="1080"/>
        </w:tabs>
      </w:pPr>
    </w:lvl>
    <w:lvl w:ilvl="5">
      <w:start w:val="1"/>
      <w:numFmt w:val="decimal"/>
      <w:lvlText w:val="%1.%2.%3.%4.%5.%6."/>
      <w:lvlJc w:val="left"/>
      <w:pPr>
        <w:tabs>
          <w:tab w:val="left" w:pos="1440"/>
        </w:tabs>
      </w:pPr>
    </w:lvl>
    <w:lvl w:ilvl="6">
      <w:start w:val="1"/>
      <w:numFmt w:val="decimal"/>
      <w:lvlText w:val="%1.%2.%3.%4.%5.%6.%7."/>
      <w:lvlJc w:val="left"/>
      <w:pPr>
        <w:tabs>
          <w:tab w:val="left" w:pos="1440"/>
        </w:tabs>
      </w:pPr>
    </w:lvl>
    <w:lvl w:ilvl="7">
      <w:start w:val="1"/>
      <w:numFmt w:val="decimal"/>
      <w:lvlText w:val="%1.%2.%3.%4.%5.%6.%7.%8."/>
      <w:lvlJc w:val="left"/>
      <w:pPr>
        <w:tabs>
          <w:tab w:val="left" w:pos="1800"/>
        </w:tabs>
      </w:pPr>
    </w:lvl>
    <w:lvl w:ilvl="8">
      <w:start w:val="1"/>
      <w:numFmt w:val="decimal"/>
      <w:lvlText w:val="%1.%2.%3.%4.%5.%6.%7.%8.%9."/>
      <w:lvlJc w:val="left"/>
      <w:pPr>
        <w:tabs>
          <w:tab w:val="left" w:pos="1800"/>
        </w:tabs>
      </w:pPr>
    </w:lvl>
  </w:abstractNum>
  <w:abstractNum w:abstractNumId="1" w15:restartNumberingAfterBreak="0">
    <w:nsid w:val="00000005"/>
    <w:multiLevelType w:val="multilevel"/>
    <w:tmpl w:val="00000005"/>
    <w:lvl w:ilvl="0">
      <w:start w:val="1"/>
      <w:numFmt w:val="decimal"/>
      <w:pStyle w:val="Ttulo1"/>
      <w:lvlText w:val="%1"/>
      <w:lvlJc w:val="right"/>
      <w:pPr>
        <w:tabs>
          <w:tab w:val="left" w:pos="0"/>
        </w:tabs>
      </w:pPr>
    </w:lvl>
    <w:lvl w:ilvl="1">
      <w:start w:val="1"/>
      <w:numFmt w:val="none"/>
      <w:lvlText w:val=""/>
      <w:lvlJc w:val="left"/>
      <w:pPr>
        <w:tabs>
          <w:tab w:val="left" w:pos="0"/>
        </w:tabs>
      </w:pPr>
    </w:lvl>
    <w:lvl w:ilvl="2">
      <w:start w:val="1"/>
      <w:numFmt w:val="none"/>
      <w:lvlText w:val=""/>
      <w:lvlJc w:val="left"/>
      <w:pPr>
        <w:tabs>
          <w:tab w:val="left" w:pos="0"/>
        </w:tabs>
      </w:pPr>
    </w:lvl>
    <w:lvl w:ilvl="3">
      <w:start w:val="1"/>
      <w:numFmt w:val="none"/>
      <w:lvlText w:val=""/>
      <w:lvlJc w:val="left"/>
      <w:pPr>
        <w:tabs>
          <w:tab w:val="left" w:pos="0"/>
        </w:tabs>
      </w:pPr>
    </w:lvl>
    <w:lvl w:ilvl="4">
      <w:start w:val="1"/>
      <w:numFmt w:val="none"/>
      <w:lvlText w:val=""/>
      <w:lvlJc w:val="left"/>
      <w:pPr>
        <w:tabs>
          <w:tab w:val="left" w:pos="0"/>
        </w:tabs>
      </w:pPr>
    </w:lvl>
    <w:lvl w:ilvl="5">
      <w:start w:val="1"/>
      <w:numFmt w:val="none"/>
      <w:lvlText w:val=""/>
      <w:lvlJc w:val="left"/>
      <w:pPr>
        <w:tabs>
          <w:tab w:val="left" w:pos="0"/>
        </w:tabs>
      </w:pPr>
    </w:lvl>
    <w:lvl w:ilvl="6">
      <w:start w:val="1"/>
      <w:numFmt w:val="none"/>
      <w:lvlText w:val=""/>
      <w:lvlJc w:val="left"/>
      <w:pPr>
        <w:tabs>
          <w:tab w:val="left" w:pos="0"/>
        </w:tabs>
      </w:pPr>
    </w:lvl>
    <w:lvl w:ilvl="7">
      <w:start w:val="1"/>
      <w:numFmt w:val="none"/>
      <w:lvlText w:val=""/>
      <w:lvlJc w:val="left"/>
      <w:pPr>
        <w:tabs>
          <w:tab w:val="left" w:pos="0"/>
        </w:tabs>
      </w:pPr>
    </w:lvl>
    <w:lvl w:ilvl="8">
      <w:start w:val="1"/>
      <w:numFmt w:val="none"/>
      <w:lvlText w:val=""/>
      <w:lvlJc w:val="left"/>
      <w:pPr>
        <w:tabs>
          <w:tab w:val="left" w:pos="0"/>
        </w:tabs>
      </w:pPr>
    </w:lvl>
  </w:abstractNum>
  <w:abstractNum w:abstractNumId="2" w15:restartNumberingAfterBreak="0">
    <w:nsid w:val="1905144C"/>
    <w:multiLevelType w:val="multilevel"/>
    <w:tmpl w:val="190514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F6330"/>
    <w:multiLevelType w:val="singleLevel"/>
    <w:tmpl w:val="30FF6330"/>
    <w:lvl w:ilvl="0">
      <w:start w:val="1"/>
      <w:numFmt w:val="decimal"/>
      <w:pStyle w:val="ttulo10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</w:abstractNum>
  <w:abstractNum w:abstractNumId="4" w15:restartNumberingAfterBreak="0">
    <w:nsid w:val="41F50F97"/>
    <w:multiLevelType w:val="hybridMultilevel"/>
    <w:tmpl w:val="C9A8C45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4D77A1"/>
    <w:multiLevelType w:val="multilevel"/>
    <w:tmpl w:val="4C4D77A1"/>
    <w:lvl w:ilvl="0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C52D27"/>
    <w:multiLevelType w:val="singleLevel"/>
    <w:tmpl w:val="59C52D27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9"/>
  <w:hyphenationZone w:val="425"/>
  <w:drawingGridHorizontalSpacing w:val="110"/>
  <w:drawingGridVerticalSpacing w:val="0"/>
  <w:noPunctuationKerning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790"/>
    <w:rsid w:val="00000B19"/>
    <w:rsid w:val="000024E9"/>
    <w:rsid w:val="0000683D"/>
    <w:rsid w:val="00010049"/>
    <w:rsid w:val="0001004F"/>
    <w:rsid w:val="00010EE4"/>
    <w:rsid w:val="00011C25"/>
    <w:rsid w:val="0001620E"/>
    <w:rsid w:val="000164B4"/>
    <w:rsid w:val="00016D22"/>
    <w:rsid w:val="000175BD"/>
    <w:rsid w:val="000233B7"/>
    <w:rsid w:val="00025835"/>
    <w:rsid w:val="00025B0D"/>
    <w:rsid w:val="000274E9"/>
    <w:rsid w:val="00030D99"/>
    <w:rsid w:val="000344C7"/>
    <w:rsid w:val="00041A1B"/>
    <w:rsid w:val="00044227"/>
    <w:rsid w:val="00044336"/>
    <w:rsid w:val="00044E95"/>
    <w:rsid w:val="00045630"/>
    <w:rsid w:val="0004621C"/>
    <w:rsid w:val="00056F8A"/>
    <w:rsid w:val="00057D57"/>
    <w:rsid w:val="000645CC"/>
    <w:rsid w:val="00065546"/>
    <w:rsid w:val="000676E1"/>
    <w:rsid w:val="00067EA4"/>
    <w:rsid w:val="000758E3"/>
    <w:rsid w:val="00075C1C"/>
    <w:rsid w:val="0008131A"/>
    <w:rsid w:val="00081B80"/>
    <w:rsid w:val="000861EB"/>
    <w:rsid w:val="00086DA1"/>
    <w:rsid w:val="0009045F"/>
    <w:rsid w:val="0009148E"/>
    <w:rsid w:val="00094DB5"/>
    <w:rsid w:val="00095464"/>
    <w:rsid w:val="0009589D"/>
    <w:rsid w:val="000965DD"/>
    <w:rsid w:val="000A0706"/>
    <w:rsid w:val="000A0D0C"/>
    <w:rsid w:val="000A0F9A"/>
    <w:rsid w:val="000A1AF1"/>
    <w:rsid w:val="000A6F3F"/>
    <w:rsid w:val="000B0058"/>
    <w:rsid w:val="000B0D78"/>
    <w:rsid w:val="000B1989"/>
    <w:rsid w:val="000B2BE5"/>
    <w:rsid w:val="000B31B1"/>
    <w:rsid w:val="000B4AE2"/>
    <w:rsid w:val="000B64CA"/>
    <w:rsid w:val="000B6751"/>
    <w:rsid w:val="000B7BF4"/>
    <w:rsid w:val="000B7CAE"/>
    <w:rsid w:val="000C3E81"/>
    <w:rsid w:val="000C5FC8"/>
    <w:rsid w:val="000C7705"/>
    <w:rsid w:val="000D0BBB"/>
    <w:rsid w:val="000D11F8"/>
    <w:rsid w:val="000D201C"/>
    <w:rsid w:val="000D2831"/>
    <w:rsid w:val="000D64EB"/>
    <w:rsid w:val="000E4A49"/>
    <w:rsid w:val="000F4BC2"/>
    <w:rsid w:val="000F65C5"/>
    <w:rsid w:val="000F7188"/>
    <w:rsid w:val="0010377A"/>
    <w:rsid w:val="0011078D"/>
    <w:rsid w:val="00111C33"/>
    <w:rsid w:val="00111F66"/>
    <w:rsid w:val="00113990"/>
    <w:rsid w:val="0011418C"/>
    <w:rsid w:val="00116111"/>
    <w:rsid w:val="001166E4"/>
    <w:rsid w:val="00116C89"/>
    <w:rsid w:val="0011701B"/>
    <w:rsid w:val="0011756A"/>
    <w:rsid w:val="00121115"/>
    <w:rsid w:val="00122309"/>
    <w:rsid w:val="001264DF"/>
    <w:rsid w:val="001307D1"/>
    <w:rsid w:val="001320EB"/>
    <w:rsid w:val="00133902"/>
    <w:rsid w:val="00133F63"/>
    <w:rsid w:val="00141808"/>
    <w:rsid w:val="00142790"/>
    <w:rsid w:val="00144949"/>
    <w:rsid w:val="00153DEC"/>
    <w:rsid w:val="001559BF"/>
    <w:rsid w:val="001563E9"/>
    <w:rsid w:val="00156E01"/>
    <w:rsid w:val="0015736C"/>
    <w:rsid w:val="001609AA"/>
    <w:rsid w:val="001620C7"/>
    <w:rsid w:val="00162ECD"/>
    <w:rsid w:val="0016627D"/>
    <w:rsid w:val="001672F0"/>
    <w:rsid w:val="001711FF"/>
    <w:rsid w:val="00175265"/>
    <w:rsid w:val="00175954"/>
    <w:rsid w:val="001760AF"/>
    <w:rsid w:val="00177EA9"/>
    <w:rsid w:val="001809EC"/>
    <w:rsid w:val="001812D9"/>
    <w:rsid w:val="001824B8"/>
    <w:rsid w:val="0019133B"/>
    <w:rsid w:val="00192440"/>
    <w:rsid w:val="00192A40"/>
    <w:rsid w:val="001956DF"/>
    <w:rsid w:val="001957FB"/>
    <w:rsid w:val="00196270"/>
    <w:rsid w:val="0019658A"/>
    <w:rsid w:val="001A4A91"/>
    <w:rsid w:val="001A4B6D"/>
    <w:rsid w:val="001A60B6"/>
    <w:rsid w:val="001B0021"/>
    <w:rsid w:val="001B29F2"/>
    <w:rsid w:val="001B3EA6"/>
    <w:rsid w:val="001B559D"/>
    <w:rsid w:val="001B5CEF"/>
    <w:rsid w:val="001B5ECD"/>
    <w:rsid w:val="001B64E3"/>
    <w:rsid w:val="001B711C"/>
    <w:rsid w:val="001C0B2F"/>
    <w:rsid w:val="001C11B8"/>
    <w:rsid w:val="001C125E"/>
    <w:rsid w:val="001C2723"/>
    <w:rsid w:val="001C4E35"/>
    <w:rsid w:val="001C596C"/>
    <w:rsid w:val="001C7447"/>
    <w:rsid w:val="001D0619"/>
    <w:rsid w:val="001D306D"/>
    <w:rsid w:val="001D6C98"/>
    <w:rsid w:val="001E17A7"/>
    <w:rsid w:val="001E399F"/>
    <w:rsid w:val="001E42CC"/>
    <w:rsid w:val="001E5272"/>
    <w:rsid w:val="001F1665"/>
    <w:rsid w:val="001F2C42"/>
    <w:rsid w:val="001F5EDD"/>
    <w:rsid w:val="0020081F"/>
    <w:rsid w:val="00200A56"/>
    <w:rsid w:val="002016DE"/>
    <w:rsid w:val="00202C80"/>
    <w:rsid w:val="00207AB4"/>
    <w:rsid w:val="00214313"/>
    <w:rsid w:val="00215B60"/>
    <w:rsid w:val="00224CBA"/>
    <w:rsid w:val="00225531"/>
    <w:rsid w:val="0022612C"/>
    <w:rsid w:val="00226484"/>
    <w:rsid w:val="00227F34"/>
    <w:rsid w:val="002301E8"/>
    <w:rsid w:val="002323B3"/>
    <w:rsid w:val="00234E12"/>
    <w:rsid w:val="00235F6C"/>
    <w:rsid w:val="00236C5A"/>
    <w:rsid w:val="00236F17"/>
    <w:rsid w:val="00240224"/>
    <w:rsid w:val="00240A41"/>
    <w:rsid w:val="002460AF"/>
    <w:rsid w:val="00246126"/>
    <w:rsid w:val="00250195"/>
    <w:rsid w:val="00250BC4"/>
    <w:rsid w:val="00251968"/>
    <w:rsid w:val="00252B0D"/>
    <w:rsid w:val="00252B47"/>
    <w:rsid w:val="00254C3F"/>
    <w:rsid w:val="0025788B"/>
    <w:rsid w:val="0025795F"/>
    <w:rsid w:val="002600EA"/>
    <w:rsid w:val="00264C7C"/>
    <w:rsid w:val="00266640"/>
    <w:rsid w:val="002669AC"/>
    <w:rsid w:val="002673B1"/>
    <w:rsid w:val="002675B3"/>
    <w:rsid w:val="00274AD3"/>
    <w:rsid w:val="00274F11"/>
    <w:rsid w:val="0027501C"/>
    <w:rsid w:val="002758A1"/>
    <w:rsid w:val="00283510"/>
    <w:rsid w:val="00292DDF"/>
    <w:rsid w:val="002941B8"/>
    <w:rsid w:val="002951C5"/>
    <w:rsid w:val="00295EE9"/>
    <w:rsid w:val="00297172"/>
    <w:rsid w:val="002A0103"/>
    <w:rsid w:val="002A2362"/>
    <w:rsid w:val="002A6B1F"/>
    <w:rsid w:val="002B31B3"/>
    <w:rsid w:val="002B4FB0"/>
    <w:rsid w:val="002B6339"/>
    <w:rsid w:val="002C0158"/>
    <w:rsid w:val="002C1B5B"/>
    <w:rsid w:val="002C1D95"/>
    <w:rsid w:val="002C1F7D"/>
    <w:rsid w:val="002C25A5"/>
    <w:rsid w:val="002C29D1"/>
    <w:rsid w:val="002C4F27"/>
    <w:rsid w:val="002C5769"/>
    <w:rsid w:val="002C5F14"/>
    <w:rsid w:val="002C770E"/>
    <w:rsid w:val="002D347D"/>
    <w:rsid w:val="002D4C27"/>
    <w:rsid w:val="002D4DEA"/>
    <w:rsid w:val="002D4F87"/>
    <w:rsid w:val="002D75D3"/>
    <w:rsid w:val="002E0333"/>
    <w:rsid w:val="002E098D"/>
    <w:rsid w:val="002E1BFB"/>
    <w:rsid w:val="002E22CD"/>
    <w:rsid w:val="002E7C29"/>
    <w:rsid w:val="002F5BF0"/>
    <w:rsid w:val="00301E02"/>
    <w:rsid w:val="00302F5C"/>
    <w:rsid w:val="00304765"/>
    <w:rsid w:val="003059B4"/>
    <w:rsid w:val="0031056E"/>
    <w:rsid w:val="00311E42"/>
    <w:rsid w:val="00312F74"/>
    <w:rsid w:val="003146E2"/>
    <w:rsid w:val="00314BF2"/>
    <w:rsid w:val="0031522F"/>
    <w:rsid w:val="0031635D"/>
    <w:rsid w:val="003177BE"/>
    <w:rsid w:val="00317F5F"/>
    <w:rsid w:val="00321287"/>
    <w:rsid w:val="003235F9"/>
    <w:rsid w:val="003249FB"/>
    <w:rsid w:val="00324AD3"/>
    <w:rsid w:val="00325FA3"/>
    <w:rsid w:val="00326D27"/>
    <w:rsid w:val="00327657"/>
    <w:rsid w:val="00331D02"/>
    <w:rsid w:val="003323E7"/>
    <w:rsid w:val="00333E09"/>
    <w:rsid w:val="00334CB0"/>
    <w:rsid w:val="003408B5"/>
    <w:rsid w:val="003451D7"/>
    <w:rsid w:val="00345C49"/>
    <w:rsid w:val="003471C1"/>
    <w:rsid w:val="0035189C"/>
    <w:rsid w:val="00354434"/>
    <w:rsid w:val="003553C0"/>
    <w:rsid w:val="0036198E"/>
    <w:rsid w:val="003639D3"/>
    <w:rsid w:val="00364394"/>
    <w:rsid w:val="00366427"/>
    <w:rsid w:val="0036710E"/>
    <w:rsid w:val="003679C3"/>
    <w:rsid w:val="00367ADD"/>
    <w:rsid w:val="00367B18"/>
    <w:rsid w:val="003746DA"/>
    <w:rsid w:val="003779C9"/>
    <w:rsid w:val="00377F8D"/>
    <w:rsid w:val="0038079E"/>
    <w:rsid w:val="00385FBD"/>
    <w:rsid w:val="0039024F"/>
    <w:rsid w:val="00390B24"/>
    <w:rsid w:val="003918CB"/>
    <w:rsid w:val="00391FBE"/>
    <w:rsid w:val="0039304B"/>
    <w:rsid w:val="0039341E"/>
    <w:rsid w:val="0039401D"/>
    <w:rsid w:val="00394830"/>
    <w:rsid w:val="003972A2"/>
    <w:rsid w:val="00397F4A"/>
    <w:rsid w:val="003A3075"/>
    <w:rsid w:val="003A3B91"/>
    <w:rsid w:val="003A426B"/>
    <w:rsid w:val="003A69AF"/>
    <w:rsid w:val="003A6C35"/>
    <w:rsid w:val="003B5D6F"/>
    <w:rsid w:val="003C6691"/>
    <w:rsid w:val="003D0215"/>
    <w:rsid w:val="003D0E99"/>
    <w:rsid w:val="003D17BC"/>
    <w:rsid w:val="003D1E5B"/>
    <w:rsid w:val="003D5FD0"/>
    <w:rsid w:val="003E2C09"/>
    <w:rsid w:val="003F11C4"/>
    <w:rsid w:val="003F6651"/>
    <w:rsid w:val="00400170"/>
    <w:rsid w:val="00404ADF"/>
    <w:rsid w:val="00406590"/>
    <w:rsid w:val="00411498"/>
    <w:rsid w:val="00411C49"/>
    <w:rsid w:val="0041689D"/>
    <w:rsid w:val="004216A3"/>
    <w:rsid w:val="0042321C"/>
    <w:rsid w:val="00424AE3"/>
    <w:rsid w:val="00425B85"/>
    <w:rsid w:val="00427180"/>
    <w:rsid w:val="0042783D"/>
    <w:rsid w:val="0043013A"/>
    <w:rsid w:val="00430892"/>
    <w:rsid w:val="0043100F"/>
    <w:rsid w:val="00431478"/>
    <w:rsid w:val="0043164A"/>
    <w:rsid w:val="004329EC"/>
    <w:rsid w:val="00434D5D"/>
    <w:rsid w:val="00434EB8"/>
    <w:rsid w:val="00437F81"/>
    <w:rsid w:val="00442E78"/>
    <w:rsid w:val="00443B31"/>
    <w:rsid w:val="004440F2"/>
    <w:rsid w:val="00450F4F"/>
    <w:rsid w:val="004532E5"/>
    <w:rsid w:val="0045518F"/>
    <w:rsid w:val="00455F89"/>
    <w:rsid w:val="004602EA"/>
    <w:rsid w:val="00460C82"/>
    <w:rsid w:val="0046163F"/>
    <w:rsid w:val="00462189"/>
    <w:rsid w:val="00462E73"/>
    <w:rsid w:val="004649AE"/>
    <w:rsid w:val="004706CB"/>
    <w:rsid w:val="00474875"/>
    <w:rsid w:val="0047622D"/>
    <w:rsid w:val="00477239"/>
    <w:rsid w:val="0048003A"/>
    <w:rsid w:val="004854D0"/>
    <w:rsid w:val="0048631F"/>
    <w:rsid w:val="00490A1D"/>
    <w:rsid w:val="00490BC6"/>
    <w:rsid w:val="00496891"/>
    <w:rsid w:val="00497071"/>
    <w:rsid w:val="004973CC"/>
    <w:rsid w:val="004A1A42"/>
    <w:rsid w:val="004A2577"/>
    <w:rsid w:val="004A2FD5"/>
    <w:rsid w:val="004A3541"/>
    <w:rsid w:val="004A4887"/>
    <w:rsid w:val="004A494D"/>
    <w:rsid w:val="004B25A6"/>
    <w:rsid w:val="004B3683"/>
    <w:rsid w:val="004B600C"/>
    <w:rsid w:val="004B72AC"/>
    <w:rsid w:val="004C059B"/>
    <w:rsid w:val="004C16E6"/>
    <w:rsid w:val="004C2C78"/>
    <w:rsid w:val="004C5611"/>
    <w:rsid w:val="004C592D"/>
    <w:rsid w:val="004C5AE0"/>
    <w:rsid w:val="004C7149"/>
    <w:rsid w:val="004C7C1B"/>
    <w:rsid w:val="004D04BA"/>
    <w:rsid w:val="004D0769"/>
    <w:rsid w:val="004D215F"/>
    <w:rsid w:val="004D2565"/>
    <w:rsid w:val="004D555C"/>
    <w:rsid w:val="004D7374"/>
    <w:rsid w:val="004E052B"/>
    <w:rsid w:val="004E2758"/>
    <w:rsid w:val="004E347D"/>
    <w:rsid w:val="004E3881"/>
    <w:rsid w:val="004F0436"/>
    <w:rsid w:val="004F3DE0"/>
    <w:rsid w:val="004F7528"/>
    <w:rsid w:val="004F7A21"/>
    <w:rsid w:val="00501F6F"/>
    <w:rsid w:val="00502EB9"/>
    <w:rsid w:val="00504260"/>
    <w:rsid w:val="00505D56"/>
    <w:rsid w:val="005118A0"/>
    <w:rsid w:val="00512928"/>
    <w:rsid w:val="00513971"/>
    <w:rsid w:val="00513B01"/>
    <w:rsid w:val="00515DC5"/>
    <w:rsid w:val="005203B0"/>
    <w:rsid w:val="00520A8D"/>
    <w:rsid w:val="00521640"/>
    <w:rsid w:val="005217DD"/>
    <w:rsid w:val="00523B60"/>
    <w:rsid w:val="005261F0"/>
    <w:rsid w:val="00527523"/>
    <w:rsid w:val="00527B33"/>
    <w:rsid w:val="00531E3D"/>
    <w:rsid w:val="005325E6"/>
    <w:rsid w:val="00532A01"/>
    <w:rsid w:val="00533C13"/>
    <w:rsid w:val="00534FE1"/>
    <w:rsid w:val="00536D1E"/>
    <w:rsid w:val="00537075"/>
    <w:rsid w:val="005408B3"/>
    <w:rsid w:val="00541D6F"/>
    <w:rsid w:val="0054267C"/>
    <w:rsid w:val="00543142"/>
    <w:rsid w:val="00543609"/>
    <w:rsid w:val="00545872"/>
    <w:rsid w:val="00547924"/>
    <w:rsid w:val="00551DC5"/>
    <w:rsid w:val="00552459"/>
    <w:rsid w:val="00552498"/>
    <w:rsid w:val="00553924"/>
    <w:rsid w:val="00553998"/>
    <w:rsid w:val="005539E7"/>
    <w:rsid w:val="005543AB"/>
    <w:rsid w:val="00557C0F"/>
    <w:rsid w:val="005607F7"/>
    <w:rsid w:val="00565F3F"/>
    <w:rsid w:val="005675A3"/>
    <w:rsid w:val="00570140"/>
    <w:rsid w:val="005711B0"/>
    <w:rsid w:val="00571E8F"/>
    <w:rsid w:val="00573179"/>
    <w:rsid w:val="00577321"/>
    <w:rsid w:val="00580DE4"/>
    <w:rsid w:val="005813E8"/>
    <w:rsid w:val="00595FA7"/>
    <w:rsid w:val="005975D6"/>
    <w:rsid w:val="005A0F65"/>
    <w:rsid w:val="005A2F08"/>
    <w:rsid w:val="005A415E"/>
    <w:rsid w:val="005A590F"/>
    <w:rsid w:val="005A65AE"/>
    <w:rsid w:val="005A68D7"/>
    <w:rsid w:val="005A7B50"/>
    <w:rsid w:val="005B0137"/>
    <w:rsid w:val="005B183B"/>
    <w:rsid w:val="005B2053"/>
    <w:rsid w:val="005B288A"/>
    <w:rsid w:val="005B3167"/>
    <w:rsid w:val="005B4800"/>
    <w:rsid w:val="005B599E"/>
    <w:rsid w:val="005B6487"/>
    <w:rsid w:val="005B6489"/>
    <w:rsid w:val="005B7991"/>
    <w:rsid w:val="005C0890"/>
    <w:rsid w:val="005C1C82"/>
    <w:rsid w:val="005C3A22"/>
    <w:rsid w:val="005C5207"/>
    <w:rsid w:val="005D0CF0"/>
    <w:rsid w:val="005D2C27"/>
    <w:rsid w:val="005D2F83"/>
    <w:rsid w:val="005E3F24"/>
    <w:rsid w:val="005E573B"/>
    <w:rsid w:val="005E7821"/>
    <w:rsid w:val="005E7CE9"/>
    <w:rsid w:val="005F16DB"/>
    <w:rsid w:val="005F2BD5"/>
    <w:rsid w:val="005F340C"/>
    <w:rsid w:val="005F3D4E"/>
    <w:rsid w:val="005F55EE"/>
    <w:rsid w:val="005F5919"/>
    <w:rsid w:val="005F6BAE"/>
    <w:rsid w:val="005F7EE1"/>
    <w:rsid w:val="00607902"/>
    <w:rsid w:val="006118FD"/>
    <w:rsid w:val="006121BD"/>
    <w:rsid w:val="00612EAD"/>
    <w:rsid w:val="00612EC8"/>
    <w:rsid w:val="00613017"/>
    <w:rsid w:val="00613E50"/>
    <w:rsid w:val="00616600"/>
    <w:rsid w:val="00617499"/>
    <w:rsid w:val="0061762F"/>
    <w:rsid w:val="00622686"/>
    <w:rsid w:val="00622E2B"/>
    <w:rsid w:val="00623A5A"/>
    <w:rsid w:val="006271B6"/>
    <w:rsid w:val="00630448"/>
    <w:rsid w:val="00632532"/>
    <w:rsid w:val="00633C30"/>
    <w:rsid w:val="00634903"/>
    <w:rsid w:val="00640454"/>
    <w:rsid w:val="006412FC"/>
    <w:rsid w:val="006418AC"/>
    <w:rsid w:val="00642AD0"/>
    <w:rsid w:val="006433B1"/>
    <w:rsid w:val="0064640F"/>
    <w:rsid w:val="0064647C"/>
    <w:rsid w:val="006471F8"/>
    <w:rsid w:val="00647FA4"/>
    <w:rsid w:val="0065315D"/>
    <w:rsid w:val="0065511A"/>
    <w:rsid w:val="00656197"/>
    <w:rsid w:val="006567A0"/>
    <w:rsid w:val="00657D50"/>
    <w:rsid w:val="00657FD9"/>
    <w:rsid w:val="0066447C"/>
    <w:rsid w:val="006667D3"/>
    <w:rsid w:val="006671F0"/>
    <w:rsid w:val="0066729D"/>
    <w:rsid w:val="0066733D"/>
    <w:rsid w:val="00670903"/>
    <w:rsid w:val="006711AD"/>
    <w:rsid w:val="0067460E"/>
    <w:rsid w:val="006753D4"/>
    <w:rsid w:val="00682958"/>
    <w:rsid w:val="00684197"/>
    <w:rsid w:val="006849FB"/>
    <w:rsid w:val="00684D46"/>
    <w:rsid w:val="00687470"/>
    <w:rsid w:val="00690BE7"/>
    <w:rsid w:val="00692558"/>
    <w:rsid w:val="00693AC2"/>
    <w:rsid w:val="00693B79"/>
    <w:rsid w:val="00694FFC"/>
    <w:rsid w:val="006959D5"/>
    <w:rsid w:val="00696158"/>
    <w:rsid w:val="00696D1F"/>
    <w:rsid w:val="006A3873"/>
    <w:rsid w:val="006A4101"/>
    <w:rsid w:val="006A5372"/>
    <w:rsid w:val="006B1B06"/>
    <w:rsid w:val="006B1F0D"/>
    <w:rsid w:val="006B2729"/>
    <w:rsid w:val="006B4035"/>
    <w:rsid w:val="006B438C"/>
    <w:rsid w:val="006B49E4"/>
    <w:rsid w:val="006B780E"/>
    <w:rsid w:val="006C0B5F"/>
    <w:rsid w:val="006C121F"/>
    <w:rsid w:val="006C4064"/>
    <w:rsid w:val="006C43B9"/>
    <w:rsid w:val="006C64E8"/>
    <w:rsid w:val="006C7542"/>
    <w:rsid w:val="006C7A19"/>
    <w:rsid w:val="006C7CBD"/>
    <w:rsid w:val="006D20DC"/>
    <w:rsid w:val="006D2C90"/>
    <w:rsid w:val="006D2D06"/>
    <w:rsid w:val="006D45EE"/>
    <w:rsid w:val="006D4BEF"/>
    <w:rsid w:val="006D6CCD"/>
    <w:rsid w:val="006D77AF"/>
    <w:rsid w:val="006E1126"/>
    <w:rsid w:val="006E2B11"/>
    <w:rsid w:val="006E2B6E"/>
    <w:rsid w:val="006E3D83"/>
    <w:rsid w:val="006E565F"/>
    <w:rsid w:val="006E5FD7"/>
    <w:rsid w:val="006E669D"/>
    <w:rsid w:val="006E7058"/>
    <w:rsid w:val="006F1F3E"/>
    <w:rsid w:val="006F51F7"/>
    <w:rsid w:val="00703A64"/>
    <w:rsid w:val="00703A72"/>
    <w:rsid w:val="00704936"/>
    <w:rsid w:val="00707446"/>
    <w:rsid w:val="0071120C"/>
    <w:rsid w:val="00712004"/>
    <w:rsid w:val="007134FD"/>
    <w:rsid w:val="00713BBC"/>
    <w:rsid w:val="00722311"/>
    <w:rsid w:val="00723CB7"/>
    <w:rsid w:val="00724131"/>
    <w:rsid w:val="007244A1"/>
    <w:rsid w:val="00724D59"/>
    <w:rsid w:val="0073051D"/>
    <w:rsid w:val="007337B3"/>
    <w:rsid w:val="00737AE8"/>
    <w:rsid w:val="00740B80"/>
    <w:rsid w:val="007449B2"/>
    <w:rsid w:val="0074699D"/>
    <w:rsid w:val="00747F28"/>
    <w:rsid w:val="00750B1E"/>
    <w:rsid w:val="00750B61"/>
    <w:rsid w:val="00752ABD"/>
    <w:rsid w:val="00753F41"/>
    <w:rsid w:val="007569BB"/>
    <w:rsid w:val="00762AA5"/>
    <w:rsid w:val="00762C0B"/>
    <w:rsid w:val="00765342"/>
    <w:rsid w:val="00767D79"/>
    <w:rsid w:val="00774436"/>
    <w:rsid w:val="0077773F"/>
    <w:rsid w:val="00781A6D"/>
    <w:rsid w:val="00783EF5"/>
    <w:rsid w:val="00785C06"/>
    <w:rsid w:val="0078619A"/>
    <w:rsid w:val="00787C34"/>
    <w:rsid w:val="00791068"/>
    <w:rsid w:val="007911A8"/>
    <w:rsid w:val="00794216"/>
    <w:rsid w:val="00795EF2"/>
    <w:rsid w:val="00796AEF"/>
    <w:rsid w:val="00797E63"/>
    <w:rsid w:val="007A2153"/>
    <w:rsid w:val="007A4F15"/>
    <w:rsid w:val="007A4FE4"/>
    <w:rsid w:val="007A6543"/>
    <w:rsid w:val="007B0E2D"/>
    <w:rsid w:val="007B1CC4"/>
    <w:rsid w:val="007B45FE"/>
    <w:rsid w:val="007B47B1"/>
    <w:rsid w:val="007B7C48"/>
    <w:rsid w:val="007C2461"/>
    <w:rsid w:val="007C2B22"/>
    <w:rsid w:val="007C4135"/>
    <w:rsid w:val="007C42C6"/>
    <w:rsid w:val="007C6E54"/>
    <w:rsid w:val="007D1513"/>
    <w:rsid w:val="007D159E"/>
    <w:rsid w:val="007D1609"/>
    <w:rsid w:val="007D169C"/>
    <w:rsid w:val="007D1CD5"/>
    <w:rsid w:val="007D28B0"/>
    <w:rsid w:val="007D591B"/>
    <w:rsid w:val="007D5FE2"/>
    <w:rsid w:val="007D7309"/>
    <w:rsid w:val="007D74C7"/>
    <w:rsid w:val="007D774B"/>
    <w:rsid w:val="007E0654"/>
    <w:rsid w:val="007E29AB"/>
    <w:rsid w:val="007E2F9F"/>
    <w:rsid w:val="007E3693"/>
    <w:rsid w:val="007E54E1"/>
    <w:rsid w:val="007E5BBC"/>
    <w:rsid w:val="007E6861"/>
    <w:rsid w:val="007E69B5"/>
    <w:rsid w:val="007E780B"/>
    <w:rsid w:val="007F00C7"/>
    <w:rsid w:val="007F1D98"/>
    <w:rsid w:val="00801F78"/>
    <w:rsid w:val="008100F5"/>
    <w:rsid w:val="008115C4"/>
    <w:rsid w:val="0081214B"/>
    <w:rsid w:val="00812B99"/>
    <w:rsid w:val="00813846"/>
    <w:rsid w:val="008149F0"/>
    <w:rsid w:val="00816340"/>
    <w:rsid w:val="008205CA"/>
    <w:rsid w:val="0082117B"/>
    <w:rsid w:val="0082233C"/>
    <w:rsid w:val="00823FD3"/>
    <w:rsid w:val="008262ED"/>
    <w:rsid w:val="0082779E"/>
    <w:rsid w:val="00830060"/>
    <w:rsid w:val="008304E2"/>
    <w:rsid w:val="00830B98"/>
    <w:rsid w:val="00830C5A"/>
    <w:rsid w:val="00830E19"/>
    <w:rsid w:val="00831575"/>
    <w:rsid w:val="00833E37"/>
    <w:rsid w:val="008352BD"/>
    <w:rsid w:val="0083675C"/>
    <w:rsid w:val="008419A1"/>
    <w:rsid w:val="00842764"/>
    <w:rsid w:val="008436D2"/>
    <w:rsid w:val="00844AD8"/>
    <w:rsid w:val="00845851"/>
    <w:rsid w:val="008466B4"/>
    <w:rsid w:val="00847446"/>
    <w:rsid w:val="00847A26"/>
    <w:rsid w:val="008515F2"/>
    <w:rsid w:val="00852097"/>
    <w:rsid w:val="008521A7"/>
    <w:rsid w:val="008530BC"/>
    <w:rsid w:val="0085444A"/>
    <w:rsid w:val="008573E8"/>
    <w:rsid w:val="00861670"/>
    <w:rsid w:val="00862441"/>
    <w:rsid w:val="00864C9D"/>
    <w:rsid w:val="008705D7"/>
    <w:rsid w:val="00871139"/>
    <w:rsid w:val="00872AA3"/>
    <w:rsid w:val="008765FD"/>
    <w:rsid w:val="00880E3A"/>
    <w:rsid w:val="00884474"/>
    <w:rsid w:val="008859CF"/>
    <w:rsid w:val="00886FCD"/>
    <w:rsid w:val="00887078"/>
    <w:rsid w:val="00892109"/>
    <w:rsid w:val="008935F7"/>
    <w:rsid w:val="00895168"/>
    <w:rsid w:val="00895A2A"/>
    <w:rsid w:val="008A1B22"/>
    <w:rsid w:val="008A3035"/>
    <w:rsid w:val="008A395D"/>
    <w:rsid w:val="008A39C3"/>
    <w:rsid w:val="008A456C"/>
    <w:rsid w:val="008A6FC6"/>
    <w:rsid w:val="008B3481"/>
    <w:rsid w:val="008B3908"/>
    <w:rsid w:val="008B7FAD"/>
    <w:rsid w:val="008C080D"/>
    <w:rsid w:val="008C0868"/>
    <w:rsid w:val="008C118E"/>
    <w:rsid w:val="008C1832"/>
    <w:rsid w:val="008C1A80"/>
    <w:rsid w:val="008C1FCB"/>
    <w:rsid w:val="008C230E"/>
    <w:rsid w:val="008C3BB1"/>
    <w:rsid w:val="008C5AD6"/>
    <w:rsid w:val="008D13B8"/>
    <w:rsid w:val="008D20BA"/>
    <w:rsid w:val="008D2BB9"/>
    <w:rsid w:val="008D2FDD"/>
    <w:rsid w:val="008D4504"/>
    <w:rsid w:val="008D7CCA"/>
    <w:rsid w:val="008E38CA"/>
    <w:rsid w:val="008E4F75"/>
    <w:rsid w:val="008F228E"/>
    <w:rsid w:val="008F34E2"/>
    <w:rsid w:val="00900B6F"/>
    <w:rsid w:val="0090125B"/>
    <w:rsid w:val="00901977"/>
    <w:rsid w:val="0090222D"/>
    <w:rsid w:val="0090582F"/>
    <w:rsid w:val="00907FB8"/>
    <w:rsid w:val="00911EEB"/>
    <w:rsid w:val="00913159"/>
    <w:rsid w:val="009135B7"/>
    <w:rsid w:val="0091600B"/>
    <w:rsid w:val="00916601"/>
    <w:rsid w:val="00923CAD"/>
    <w:rsid w:val="00923F5A"/>
    <w:rsid w:val="0092496F"/>
    <w:rsid w:val="00927309"/>
    <w:rsid w:val="009347CF"/>
    <w:rsid w:val="0093494C"/>
    <w:rsid w:val="0093587F"/>
    <w:rsid w:val="009402C0"/>
    <w:rsid w:val="0094088E"/>
    <w:rsid w:val="0094210F"/>
    <w:rsid w:val="00943480"/>
    <w:rsid w:val="00944895"/>
    <w:rsid w:val="00947A91"/>
    <w:rsid w:val="00950515"/>
    <w:rsid w:val="00951196"/>
    <w:rsid w:val="0095174E"/>
    <w:rsid w:val="0095242B"/>
    <w:rsid w:val="009564FC"/>
    <w:rsid w:val="009617EE"/>
    <w:rsid w:val="0096363B"/>
    <w:rsid w:val="00965B02"/>
    <w:rsid w:val="00965FE3"/>
    <w:rsid w:val="009673F6"/>
    <w:rsid w:val="0097226E"/>
    <w:rsid w:val="00972750"/>
    <w:rsid w:val="00972999"/>
    <w:rsid w:val="009752C4"/>
    <w:rsid w:val="00975B46"/>
    <w:rsid w:val="00976EC9"/>
    <w:rsid w:val="00977053"/>
    <w:rsid w:val="009824C9"/>
    <w:rsid w:val="0098510E"/>
    <w:rsid w:val="00985587"/>
    <w:rsid w:val="0098669D"/>
    <w:rsid w:val="0099439E"/>
    <w:rsid w:val="00995502"/>
    <w:rsid w:val="00995E10"/>
    <w:rsid w:val="009A0948"/>
    <w:rsid w:val="009A2625"/>
    <w:rsid w:val="009A4692"/>
    <w:rsid w:val="009A4723"/>
    <w:rsid w:val="009A5F64"/>
    <w:rsid w:val="009A7D73"/>
    <w:rsid w:val="009A7EE9"/>
    <w:rsid w:val="009B0BDE"/>
    <w:rsid w:val="009B182D"/>
    <w:rsid w:val="009B2B35"/>
    <w:rsid w:val="009B3F37"/>
    <w:rsid w:val="009B5797"/>
    <w:rsid w:val="009C463E"/>
    <w:rsid w:val="009C4B5C"/>
    <w:rsid w:val="009C7DCF"/>
    <w:rsid w:val="009D2395"/>
    <w:rsid w:val="009D3D22"/>
    <w:rsid w:val="009D3FCB"/>
    <w:rsid w:val="009D5BDA"/>
    <w:rsid w:val="009D6BB4"/>
    <w:rsid w:val="009E1446"/>
    <w:rsid w:val="009E3AC6"/>
    <w:rsid w:val="009E54AA"/>
    <w:rsid w:val="009F0446"/>
    <w:rsid w:val="009F12B3"/>
    <w:rsid w:val="009F1DF0"/>
    <w:rsid w:val="009F21B9"/>
    <w:rsid w:val="009F2B8D"/>
    <w:rsid w:val="009F371C"/>
    <w:rsid w:val="009F578B"/>
    <w:rsid w:val="009F6E0E"/>
    <w:rsid w:val="009F7E43"/>
    <w:rsid w:val="00A02D02"/>
    <w:rsid w:val="00A03B29"/>
    <w:rsid w:val="00A07FD5"/>
    <w:rsid w:val="00A13266"/>
    <w:rsid w:val="00A162E3"/>
    <w:rsid w:val="00A16407"/>
    <w:rsid w:val="00A1646C"/>
    <w:rsid w:val="00A16D84"/>
    <w:rsid w:val="00A17468"/>
    <w:rsid w:val="00A216AB"/>
    <w:rsid w:val="00A2196B"/>
    <w:rsid w:val="00A25224"/>
    <w:rsid w:val="00A2735B"/>
    <w:rsid w:val="00A27723"/>
    <w:rsid w:val="00A27A88"/>
    <w:rsid w:val="00A33C24"/>
    <w:rsid w:val="00A33EF1"/>
    <w:rsid w:val="00A3507C"/>
    <w:rsid w:val="00A35A07"/>
    <w:rsid w:val="00A43B92"/>
    <w:rsid w:val="00A44B88"/>
    <w:rsid w:val="00A45BF9"/>
    <w:rsid w:val="00A46496"/>
    <w:rsid w:val="00A61AC3"/>
    <w:rsid w:val="00A632F5"/>
    <w:rsid w:val="00A655CB"/>
    <w:rsid w:val="00A6658B"/>
    <w:rsid w:val="00A6689F"/>
    <w:rsid w:val="00A6775D"/>
    <w:rsid w:val="00A677A3"/>
    <w:rsid w:val="00A744C5"/>
    <w:rsid w:val="00A75DFD"/>
    <w:rsid w:val="00A842F0"/>
    <w:rsid w:val="00A853F5"/>
    <w:rsid w:val="00A86E94"/>
    <w:rsid w:val="00A8742C"/>
    <w:rsid w:val="00A928F5"/>
    <w:rsid w:val="00A92C1D"/>
    <w:rsid w:val="00A92CC1"/>
    <w:rsid w:val="00AA22BD"/>
    <w:rsid w:val="00AA38EC"/>
    <w:rsid w:val="00AA7E13"/>
    <w:rsid w:val="00AA7F25"/>
    <w:rsid w:val="00AB021C"/>
    <w:rsid w:val="00AB492D"/>
    <w:rsid w:val="00AB58E5"/>
    <w:rsid w:val="00AC57C0"/>
    <w:rsid w:val="00AC5C27"/>
    <w:rsid w:val="00AD00F2"/>
    <w:rsid w:val="00AD15A3"/>
    <w:rsid w:val="00AE0FB3"/>
    <w:rsid w:val="00AE32DA"/>
    <w:rsid w:val="00AE3C74"/>
    <w:rsid w:val="00AE5A89"/>
    <w:rsid w:val="00AF0250"/>
    <w:rsid w:val="00AF3BA3"/>
    <w:rsid w:val="00B007C4"/>
    <w:rsid w:val="00B0250B"/>
    <w:rsid w:val="00B04D4D"/>
    <w:rsid w:val="00B05317"/>
    <w:rsid w:val="00B06ECC"/>
    <w:rsid w:val="00B1162D"/>
    <w:rsid w:val="00B162ED"/>
    <w:rsid w:val="00B20398"/>
    <w:rsid w:val="00B2114D"/>
    <w:rsid w:val="00B21C8B"/>
    <w:rsid w:val="00B244C8"/>
    <w:rsid w:val="00B27DAE"/>
    <w:rsid w:val="00B31C4A"/>
    <w:rsid w:val="00B373A7"/>
    <w:rsid w:val="00B40E97"/>
    <w:rsid w:val="00B4224D"/>
    <w:rsid w:val="00B429E2"/>
    <w:rsid w:val="00B4376A"/>
    <w:rsid w:val="00B43A19"/>
    <w:rsid w:val="00B447F9"/>
    <w:rsid w:val="00B4540F"/>
    <w:rsid w:val="00B45F1B"/>
    <w:rsid w:val="00B520C0"/>
    <w:rsid w:val="00B53960"/>
    <w:rsid w:val="00B53A65"/>
    <w:rsid w:val="00B54D3D"/>
    <w:rsid w:val="00B554C6"/>
    <w:rsid w:val="00B56A67"/>
    <w:rsid w:val="00B60E6F"/>
    <w:rsid w:val="00B625BC"/>
    <w:rsid w:val="00B64639"/>
    <w:rsid w:val="00B651C0"/>
    <w:rsid w:val="00B66EE0"/>
    <w:rsid w:val="00B67F1E"/>
    <w:rsid w:val="00B70F55"/>
    <w:rsid w:val="00B72D7C"/>
    <w:rsid w:val="00B73FB0"/>
    <w:rsid w:val="00B7432B"/>
    <w:rsid w:val="00B7464A"/>
    <w:rsid w:val="00B74E90"/>
    <w:rsid w:val="00B818DB"/>
    <w:rsid w:val="00B824E1"/>
    <w:rsid w:val="00B850EB"/>
    <w:rsid w:val="00B85C69"/>
    <w:rsid w:val="00B90761"/>
    <w:rsid w:val="00B9082F"/>
    <w:rsid w:val="00B91C56"/>
    <w:rsid w:val="00B920F7"/>
    <w:rsid w:val="00B96385"/>
    <w:rsid w:val="00B97322"/>
    <w:rsid w:val="00BA302A"/>
    <w:rsid w:val="00BA4BCA"/>
    <w:rsid w:val="00BA5B59"/>
    <w:rsid w:val="00BA6AED"/>
    <w:rsid w:val="00BB1653"/>
    <w:rsid w:val="00BB1DFA"/>
    <w:rsid w:val="00BB31C0"/>
    <w:rsid w:val="00BC0E0C"/>
    <w:rsid w:val="00BD3C6B"/>
    <w:rsid w:val="00BD42DF"/>
    <w:rsid w:val="00BD433F"/>
    <w:rsid w:val="00BD4701"/>
    <w:rsid w:val="00BE1173"/>
    <w:rsid w:val="00BE2312"/>
    <w:rsid w:val="00BE25C7"/>
    <w:rsid w:val="00BE5265"/>
    <w:rsid w:val="00BF197E"/>
    <w:rsid w:val="00BF3FD4"/>
    <w:rsid w:val="00BF6B5B"/>
    <w:rsid w:val="00C00A6E"/>
    <w:rsid w:val="00C00DAD"/>
    <w:rsid w:val="00C02BC3"/>
    <w:rsid w:val="00C02BEA"/>
    <w:rsid w:val="00C0431F"/>
    <w:rsid w:val="00C05B64"/>
    <w:rsid w:val="00C05DB8"/>
    <w:rsid w:val="00C11651"/>
    <w:rsid w:val="00C1447B"/>
    <w:rsid w:val="00C21234"/>
    <w:rsid w:val="00C23375"/>
    <w:rsid w:val="00C27EB5"/>
    <w:rsid w:val="00C30E19"/>
    <w:rsid w:val="00C3230C"/>
    <w:rsid w:val="00C32ED4"/>
    <w:rsid w:val="00C33370"/>
    <w:rsid w:val="00C341DB"/>
    <w:rsid w:val="00C46B52"/>
    <w:rsid w:val="00C52852"/>
    <w:rsid w:val="00C534B1"/>
    <w:rsid w:val="00C53A38"/>
    <w:rsid w:val="00C53AC5"/>
    <w:rsid w:val="00C53CB6"/>
    <w:rsid w:val="00C55563"/>
    <w:rsid w:val="00C55D77"/>
    <w:rsid w:val="00C5698E"/>
    <w:rsid w:val="00C56E76"/>
    <w:rsid w:val="00C576A0"/>
    <w:rsid w:val="00C6125E"/>
    <w:rsid w:val="00C65788"/>
    <w:rsid w:val="00C657C3"/>
    <w:rsid w:val="00C67191"/>
    <w:rsid w:val="00C72AC5"/>
    <w:rsid w:val="00C80EDB"/>
    <w:rsid w:val="00C8105A"/>
    <w:rsid w:val="00C82091"/>
    <w:rsid w:val="00C84E53"/>
    <w:rsid w:val="00C85559"/>
    <w:rsid w:val="00C86B39"/>
    <w:rsid w:val="00C908F6"/>
    <w:rsid w:val="00C90D79"/>
    <w:rsid w:val="00C95C6E"/>
    <w:rsid w:val="00CA54CE"/>
    <w:rsid w:val="00CA706D"/>
    <w:rsid w:val="00CA70C4"/>
    <w:rsid w:val="00CA74FC"/>
    <w:rsid w:val="00CB0243"/>
    <w:rsid w:val="00CB377E"/>
    <w:rsid w:val="00CB482A"/>
    <w:rsid w:val="00CB516A"/>
    <w:rsid w:val="00CB54F7"/>
    <w:rsid w:val="00CC1DAB"/>
    <w:rsid w:val="00CC4E66"/>
    <w:rsid w:val="00CC5811"/>
    <w:rsid w:val="00CC699F"/>
    <w:rsid w:val="00CC733F"/>
    <w:rsid w:val="00CC75C0"/>
    <w:rsid w:val="00CC7E99"/>
    <w:rsid w:val="00CD1AA5"/>
    <w:rsid w:val="00CD2566"/>
    <w:rsid w:val="00CD33C4"/>
    <w:rsid w:val="00CD3753"/>
    <w:rsid w:val="00CD55B2"/>
    <w:rsid w:val="00CD6CA7"/>
    <w:rsid w:val="00CE0D88"/>
    <w:rsid w:val="00CE3A2B"/>
    <w:rsid w:val="00CE61CD"/>
    <w:rsid w:val="00CE6F7C"/>
    <w:rsid w:val="00CF6343"/>
    <w:rsid w:val="00D04119"/>
    <w:rsid w:val="00D044DB"/>
    <w:rsid w:val="00D05199"/>
    <w:rsid w:val="00D07898"/>
    <w:rsid w:val="00D11103"/>
    <w:rsid w:val="00D12235"/>
    <w:rsid w:val="00D12B29"/>
    <w:rsid w:val="00D12F87"/>
    <w:rsid w:val="00D135DF"/>
    <w:rsid w:val="00D138C6"/>
    <w:rsid w:val="00D161BE"/>
    <w:rsid w:val="00D22352"/>
    <w:rsid w:val="00D22486"/>
    <w:rsid w:val="00D242F0"/>
    <w:rsid w:val="00D31E9F"/>
    <w:rsid w:val="00D3247F"/>
    <w:rsid w:val="00D343B3"/>
    <w:rsid w:val="00D350CB"/>
    <w:rsid w:val="00D352B2"/>
    <w:rsid w:val="00D40CD5"/>
    <w:rsid w:val="00D417F5"/>
    <w:rsid w:val="00D43405"/>
    <w:rsid w:val="00D43C98"/>
    <w:rsid w:val="00D4530A"/>
    <w:rsid w:val="00D455D1"/>
    <w:rsid w:val="00D45836"/>
    <w:rsid w:val="00D4662C"/>
    <w:rsid w:val="00D47C07"/>
    <w:rsid w:val="00D514F4"/>
    <w:rsid w:val="00D55842"/>
    <w:rsid w:val="00D600F9"/>
    <w:rsid w:val="00D6012D"/>
    <w:rsid w:val="00D62155"/>
    <w:rsid w:val="00D654F3"/>
    <w:rsid w:val="00D66494"/>
    <w:rsid w:val="00D7443E"/>
    <w:rsid w:val="00D75081"/>
    <w:rsid w:val="00D82CF4"/>
    <w:rsid w:val="00D841B7"/>
    <w:rsid w:val="00D862FF"/>
    <w:rsid w:val="00D871B2"/>
    <w:rsid w:val="00D90CC2"/>
    <w:rsid w:val="00D9299A"/>
    <w:rsid w:val="00D9485E"/>
    <w:rsid w:val="00DA1C96"/>
    <w:rsid w:val="00DA7B8E"/>
    <w:rsid w:val="00DB296E"/>
    <w:rsid w:val="00DB3E82"/>
    <w:rsid w:val="00DB464B"/>
    <w:rsid w:val="00DB4839"/>
    <w:rsid w:val="00DB532E"/>
    <w:rsid w:val="00DB5892"/>
    <w:rsid w:val="00DC01A8"/>
    <w:rsid w:val="00DC14E1"/>
    <w:rsid w:val="00DC36A8"/>
    <w:rsid w:val="00DC40A4"/>
    <w:rsid w:val="00DC63F7"/>
    <w:rsid w:val="00DC746D"/>
    <w:rsid w:val="00DC79AA"/>
    <w:rsid w:val="00DD058F"/>
    <w:rsid w:val="00DD2731"/>
    <w:rsid w:val="00DD485F"/>
    <w:rsid w:val="00DD4A38"/>
    <w:rsid w:val="00DD60AB"/>
    <w:rsid w:val="00DE0A30"/>
    <w:rsid w:val="00DE25F2"/>
    <w:rsid w:val="00DE3CDB"/>
    <w:rsid w:val="00DE538C"/>
    <w:rsid w:val="00DE566C"/>
    <w:rsid w:val="00DF75A2"/>
    <w:rsid w:val="00E1146A"/>
    <w:rsid w:val="00E12E0A"/>
    <w:rsid w:val="00E158B2"/>
    <w:rsid w:val="00E16BF0"/>
    <w:rsid w:val="00E22779"/>
    <w:rsid w:val="00E24C97"/>
    <w:rsid w:val="00E2630D"/>
    <w:rsid w:val="00E335B3"/>
    <w:rsid w:val="00E3629E"/>
    <w:rsid w:val="00E3782F"/>
    <w:rsid w:val="00E41012"/>
    <w:rsid w:val="00E42873"/>
    <w:rsid w:val="00E44A80"/>
    <w:rsid w:val="00E4636F"/>
    <w:rsid w:val="00E465D6"/>
    <w:rsid w:val="00E47C82"/>
    <w:rsid w:val="00E514FE"/>
    <w:rsid w:val="00E51BE4"/>
    <w:rsid w:val="00E51F8A"/>
    <w:rsid w:val="00E52A4D"/>
    <w:rsid w:val="00E60855"/>
    <w:rsid w:val="00E60AEF"/>
    <w:rsid w:val="00E60B0B"/>
    <w:rsid w:val="00E62C5D"/>
    <w:rsid w:val="00E62D3B"/>
    <w:rsid w:val="00E67056"/>
    <w:rsid w:val="00E70656"/>
    <w:rsid w:val="00E71919"/>
    <w:rsid w:val="00E7364A"/>
    <w:rsid w:val="00E7646F"/>
    <w:rsid w:val="00E81552"/>
    <w:rsid w:val="00E8411E"/>
    <w:rsid w:val="00E84BB1"/>
    <w:rsid w:val="00E85F2E"/>
    <w:rsid w:val="00E8667F"/>
    <w:rsid w:val="00E868DB"/>
    <w:rsid w:val="00E9114B"/>
    <w:rsid w:val="00E91B99"/>
    <w:rsid w:val="00E95437"/>
    <w:rsid w:val="00E97250"/>
    <w:rsid w:val="00E9743D"/>
    <w:rsid w:val="00EA079C"/>
    <w:rsid w:val="00EA3D81"/>
    <w:rsid w:val="00EA5FB4"/>
    <w:rsid w:val="00EA784E"/>
    <w:rsid w:val="00EB0AFA"/>
    <w:rsid w:val="00EB1056"/>
    <w:rsid w:val="00EB35A5"/>
    <w:rsid w:val="00EB4A23"/>
    <w:rsid w:val="00EC1315"/>
    <w:rsid w:val="00EC2339"/>
    <w:rsid w:val="00EC25D7"/>
    <w:rsid w:val="00EC5726"/>
    <w:rsid w:val="00EC7E4B"/>
    <w:rsid w:val="00ED0F41"/>
    <w:rsid w:val="00ED3C74"/>
    <w:rsid w:val="00ED4F9F"/>
    <w:rsid w:val="00EE0F97"/>
    <w:rsid w:val="00EE13FA"/>
    <w:rsid w:val="00EE45DC"/>
    <w:rsid w:val="00EE4A30"/>
    <w:rsid w:val="00EE6222"/>
    <w:rsid w:val="00EF26F1"/>
    <w:rsid w:val="00EF71D1"/>
    <w:rsid w:val="00F03C71"/>
    <w:rsid w:val="00F162E7"/>
    <w:rsid w:val="00F16739"/>
    <w:rsid w:val="00F16EFF"/>
    <w:rsid w:val="00F268D1"/>
    <w:rsid w:val="00F301A4"/>
    <w:rsid w:val="00F30703"/>
    <w:rsid w:val="00F312E2"/>
    <w:rsid w:val="00F321E5"/>
    <w:rsid w:val="00F33D4D"/>
    <w:rsid w:val="00F4064D"/>
    <w:rsid w:val="00F41CC1"/>
    <w:rsid w:val="00F44AD4"/>
    <w:rsid w:val="00F4638F"/>
    <w:rsid w:val="00F4644E"/>
    <w:rsid w:val="00F47064"/>
    <w:rsid w:val="00F51924"/>
    <w:rsid w:val="00F53913"/>
    <w:rsid w:val="00F542F6"/>
    <w:rsid w:val="00F61AD8"/>
    <w:rsid w:val="00F6360C"/>
    <w:rsid w:val="00F70860"/>
    <w:rsid w:val="00F71BB7"/>
    <w:rsid w:val="00F76AC2"/>
    <w:rsid w:val="00F81880"/>
    <w:rsid w:val="00F90DC3"/>
    <w:rsid w:val="00F95B26"/>
    <w:rsid w:val="00F9742B"/>
    <w:rsid w:val="00FA1FA4"/>
    <w:rsid w:val="00FA204E"/>
    <w:rsid w:val="00FA3B4C"/>
    <w:rsid w:val="00FA5E88"/>
    <w:rsid w:val="00FA6AA3"/>
    <w:rsid w:val="00FA717A"/>
    <w:rsid w:val="00FB27DC"/>
    <w:rsid w:val="00FB2BE8"/>
    <w:rsid w:val="00FB2D72"/>
    <w:rsid w:val="00FB53EC"/>
    <w:rsid w:val="00FB63C2"/>
    <w:rsid w:val="00FC04E7"/>
    <w:rsid w:val="00FC17A7"/>
    <w:rsid w:val="00FC389E"/>
    <w:rsid w:val="00FC4DCF"/>
    <w:rsid w:val="00FC51AA"/>
    <w:rsid w:val="00FC5F35"/>
    <w:rsid w:val="00FC78CB"/>
    <w:rsid w:val="00FD38B9"/>
    <w:rsid w:val="00FD4F03"/>
    <w:rsid w:val="00FD5F8A"/>
    <w:rsid w:val="00FD77AF"/>
    <w:rsid w:val="00FE0880"/>
    <w:rsid w:val="00FE14B8"/>
    <w:rsid w:val="00FE39F7"/>
    <w:rsid w:val="00FE43D7"/>
    <w:rsid w:val="00FE6506"/>
    <w:rsid w:val="00FE78CB"/>
    <w:rsid w:val="00FF3BF4"/>
    <w:rsid w:val="00FF3F32"/>
    <w:rsid w:val="00FF645F"/>
    <w:rsid w:val="048239FF"/>
    <w:rsid w:val="09F65083"/>
    <w:rsid w:val="0A1D3876"/>
    <w:rsid w:val="0A327D76"/>
    <w:rsid w:val="0C925EA6"/>
    <w:rsid w:val="10204980"/>
    <w:rsid w:val="10D85028"/>
    <w:rsid w:val="110152F3"/>
    <w:rsid w:val="12F8074A"/>
    <w:rsid w:val="130B2D6D"/>
    <w:rsid w:val="13CE0BEF"/>
    <w:rsid w:val="141F493A"/>
    <w:rsid w:val="14C25FDD"/>
    <w:rsid w:val="154A38EA"/>
    <w:rsid w:val="16993278"/>
    <w:rsid w:val="1A304732"/>
    <w:rsid w:val="1AA16627"/>
    <w:rsid w:val="1BDC5DCA"/>
    <w:rsid w:val="1D025007"/>
    <w:rsid w:val="1FA22EE2"/>
    <w:rsid w:val="270E7045"/>
    <w:rsid w:val="2A9363C0"/>
    <w:rsid w:val="2C831B0F"/>
    <w:rsid w:val="30F66902"/>
    <w:rsid w:val="31BC1379"/>
    <w:rsid w:val="39696296"/>
    <w:rsid w:val="3AD90E4F"/>
    <w:rsid w:val="3B246D7B"/>
    <w:rsid w:val="3CB309F4"/>
    <w:rsid w:val="3D07220D"/>
    <w:rsid w:val="3DD014B5"/>
    <w:rsid w:val="44D84B53"/>
    <w:rsid w:val="46247E06"/>
    <w:rsid w:val="46DE665C"/>
    <w:rsid w:val="47007B19"/>
    <w:rsid w:val="49C17DE8"/>
    <w:rsid w:val="4A231219"/>
    <w:rsid w:val="4A7633E5"/>
    <w:rsid w:val="4AED46CA"/>
    <w:rsid w:val="4C9342C0"/>
    <w:rsid w:val="4CF47F9D"/>
    <w:rsid w:val="4EF1373A"/>
    <w:rsid w:val="4F317BB2"/>
    <w:rsid w:val="50450D58"/>
    <w:rsid w:val="50B90092"/>
    <w:rsid w:val="532F3F94"/>
    <w:rsid w:val="53590C65"/>
    <w:rsid w:val="53E06902"/>
    <w:rsid w:val="54214C31"/>
    <w:rsid w:val="567959FD"/>
    <w:rsid w:val="58AA656F"/>
    <w:rsid w:val="5B5371F9"/>
    <w:rsid w:val="601732BD"/>
    <w:rsid w:val="60684E96"/>
    <w:rsid w:val="62847432"/>
    <w:rsid w:val="62976574"/>
    <w:rsid w:val="62A208DA"/>
    <w:rsid w:val="64AA3559"/>
    <w:rsid w:val="64E119D5"/>
    <w:rsid w:val="65E27518"/>
    <w:rsid w:val="69815D79"/>
    <w:rsid w:val="6AB94F07"/>
    <w:rsid w:val="6D484E43"/>
    <w:rsid w:val="6E695B8F"/>
    <w:rsid w:val="71E84FB5"/>
    <w:rsid w:val="7D254AFB"/>
    <w:rsid w:val="7EA23033"/>
    <w:rsid w:val="7EDA58D3"/>
    <w:rsid w:val="7F0268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 fillcolor="white">
      <v:fill color="white"/>
    </o:shapedefaults>
    <o:shapelayout v:ext="edit">
      <o:idmap v:ext="edit" data="1"/>
    </o:shapelayout>
  </w:shapeDefaults>
  <w:decimalSymbol w:val=","/>
  <w:listSeparator w:val=";"/>
  <w14:docId w14:val="2E5C5B7D"/>
  <w15:docId w15:val="{6D43D624-6162-49BA-9B8A-90A89B32C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semiHidden="1" w:uiPriority="39" w:qFormat="1"/>
    <w:lsdException w:name="toc 4" w:semiHidden="1" w:uiPriority="39" w:qFormat="1"/>
    <w:lsdException w:name="toc 5" w:semiHidden="1" w:uiPriority="0" w:qFormat="1"/>
    <w:lsdException w:name="toc 6" w:semiHidden="1" w:uiPriority="0" w:qFormat="1"/>
    <w:lsdException w:name="toc 7" w:semiHidden="1" w:uiPriority="0" w:qFormat="1"/>
    <w:lsdException w:name="toc 8" w:semiHidden="1" w:uiPriority="0" w:qFormat="1"/>
    <w:lsdException w:name="toc 9" w:semiHidden="1" w:uiPriority="0" w:qFormat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semiHidden="1" w:uiPriority="0" w:qFormat="1"/>
    <w:lsdException w:name="footer" w:semiHidden="1" w:uiPriority="0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0" w:qFormat="1"/>
    <w:lsdException w:name="Body Text Indent" w:semiHidden="1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iPriority="0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before="120" w:line="288" w:lineRule="auto"/>
      <w:jc w:val="both"/>
    </w:pPr>
    <w:rPr>
      <w:rFonts w:ascii="Arial" w:eastAsia="Times New Roman" w:hAnsi="Arial"/>
      <w:sz w:val="22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2"/>
      </w:numPr>
      <w:suppressAutoHyphens w:val="0"/>
      <w:spacing w:after="120"/>
      <w:outlineLvl w:val="1"/>
    </w:pPr>
    <w:rPr>
      <w:b/>
      <w:szCs w:val="22"/>
    </w:rPr>
  </w:style>
  <w:style w:type="paragraph" w:styleId="Ttulo3">
    <w:name w:val="heading 3"/>
    <w:basedOn w:val="Normal"/>
    <w:next w:val="Normal"/>
    <w:qFormat/>
    <w:pPr>
      <w:keepNext/>
      <w:suppressAutoHyphens w:val="0"/>
      <w:spacing w:before="240" w:after="60"/>
      <w:outlineLvl w:val="2"/>
    </w:pPr>
    <w:rPr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qFormat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qFormat/>
    <w:pPr>
      <w:spacing w:before="240" w:after="60"/>
      <w:outlineLvl w:val="5"/>
    </w:pPr>
    <w:rPr>
      <w:rFonts w:ascii="Calibri" w:hAnsi="Calibri"/>
      <w:b/>
      <w:bCs/>
      <w:szCs w:val="22"/>
    </w:rPr>
  </w:style>
  <w:style w:type="paragraph" w:styleId="Ttulo7">
    <w:name w:val="heading 7"/>
    <w:basedOn w:val="Normal"/>
    <w:next w:val="Normal"/>
    <w:link w:val="Ttulo7Char"/>
    <w:uiPriority w:val="9"/>
    <w:qFormat/>
    <w:p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Ttulo8">
    <w:name w:val="heading 8"/>
    <w:basedOn w:val="Normal"/>
    <w:next w:val="Normal"/>
    <w:link w:val="Ttulo8Char"/>
    <w:qFormat/>
    <w:pPr>
      <w:suppressAutoHyphens w:val="0"/>
      <w:spacing w:before="240" w:after="60" w:line="240" w:lineRule="auto"/>
      <w:jc w:val="left"/>
      <w:outlineLvl w:val="7"/>
    </w:pPr>
    <w:rPr>
      <w:i/>
      <w:sz w:val="20"/>
      <w:szCs w:val="24"/>
    </w:rPr>
  </w:style>
  <w:style w:type="paragraph" w:styleId="Ttulo9">
    <w:name w:val="heading 9"/>
    <w:basedOn w:val="Normal"/>
    <w:next w:val="Normal"/>
    <w:link w:val="Ttulo9Char"/>
    <w:qFormat/>
    <w:pPr>
      <w:suppressAutoHyphens w:val="0"/>
      <w:spacing w:before="240" w:after="60" w:line="240" w:lineRule="auto"/>
      <w:jc w:val="left"/>
      <w:outlineLvl w:val="8"/>
    </w:pPr>
    <w:rPr>
      <w:b/>
      <w:i/>
      <w:sz w:val="18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2">
    <w:name w:val="toc 2"/>
    <w:basedOn w:val="Normal"/>
    <w:next w:val="Normal"/>
    <w:uiPriority w:val="39"/>
    <w:qFormat/>
    <w:pPr>
      <w:ind w:left="220" w:firstLine="1"/>
    </w:pPr>
  </w:style>
  <w:style w:type="paragraph" w:styleId="Lista">
    <w:name w:val="List"/>
    <w:basedOn w:val="Corpodetexto"/>
    <w:semiHidden/>
    <w:qFormat/>
    <w:rPr>
      <w:rFonts w:cs="Tahoma"/>
    </w:rPr>
  </w:style>
  <w:style w:type="paragraph" w:styleId="Corpodetexto">
    <w:name w:val="Body Text"/>
    <w:basedOn w:val="Normal"/>
    <w:link w:val="CorpodetextoChar"/>
    <w:qFormat/>
    <w:rPr>
      <w:color w:val="0000FF"/>
    </w:rPr>
  </w:style>
  <w:style w:type="paragraph" w:styleId="Sumrio9">
    <w:name w:val="toc 9"/>
    <w:basedOn w:val="Normal"/>
    <w:next w:val="Normal"/>
    <w:semiHidden/>
    <w:qFormat/>
    <w:pPr>
      <w:ind w:left="1760" w:firstLine="1"/>
    </w:pPr>
  </w:style>
  <w:style w:type="paragraph" w:styleId="Sumrio6">
    <w:name w:val="toc 6"/>
    <w:basedOn w:val="Normal"/>
    <w:next w:val="Normal"/>
    <w:semiHidden/>
    <w:qFormat/>
    <w:pPr>
      <w:ind w:left="1100" w:firstLine="1"/>
    </w:pPr>
  </w:style>
  <w:style w:type="paragraph" w:styleId="Textodecomentrio">
    <w:name w:val="annotation text"/>
    <w:basedOn w:val="Normal"/>
    <w:uiPriority w:val="99"/>
    <w:unhideWhenUsed/>
    <w:qFormat/>
    <w:pPr>
      <w:jc w:val="left"/>
    </w:pPr>
  </w:style>
  <w:style w:type="paragraph" w:styleId="Sumrio5">
    <w:name w:val="toc 5"/>
    <w:basedOn w:val="Normal"/>
    <w:next w:val="Normal"/>
    <w:semiHidden/>
    <w:qFormat/>
    <w:pPr>
      <w:ind w:left="880" w:firstLine="1"/>
    </w:pPr>
  </w:style>
  <w:style w:type="paragraph" w:styleId="Ttulo">
    <w:name w:val="Title"/>
    <w:next w:val="Subttulo"/>
    <w:qFormat/>
    <w:rPr>
      <w:rFonts w:eastAsia="Times New Roman"/>
    </w:rPr>
  </w:style>
  <w:style w:type="paragraph" w:styleId="Subttulo">
    <w:name w:val="Subtitle"/>
    <w:basedOn w:val="Ttulo"/>
    <w:next w:val="Corpodetexto"/>
    <w:qFormat/>
    <w:pPr>
      <w:jc w:val="center"/>
    </w:pPr>
    <w:rPr>
      <w:i/>
      <w:iCs/>
    </w:rPr>
  </w:style>
  <w:style w:type="paragraph" w:styleId="Sumrio4">
    <w:name w:val="toc 4"/>
    <w:basedOn w:val="Normal"/>
    <w:next w:val="Normal"/>
    <w:uiPriority w:val="39"/>
    <w:qFormat/>
    <w:pPr>
      <w:ind w:left="660" w:firstLine="1"/>
    </w:pPr>
  </w:style>
  <w:style w:type="paragraph" w:styleId="Sumrio8">
    <w:name w:val="toc 8"/>
    <w:basedOn w:val="Normal"/>
    <w:next w:val="Normal"/>
    <w:semiHidden/>
    <w:qFormat/>
    <w:pPr>
      <w:ind w:left="1540" w:firstLine="1"/>
    </w:pPr>
  </w:style>
  <w:style w:type="paragraph" w:styleId="Corpodetexto2">
    <w:name w:val="Body Text 2"/>
    <w:basedOn w:val="Normal"/>
    <w:link w:val="Corpodetexto2Char"/>
    <w:uiPriority w:val="99"/>
    <w:unhideWhenUsed/>
    <w:qFormat/>
    <w:pPr>
      <w:spacing w:after="120" w:line="480" w:lineRule="auto"/>
    </w:pPr>
  </w:style>
  <w:style w:type="paragraph" w:styleId="Cabealho">
    <w:name w:val="header"/>
    <w:basedOn w:val="Normal"/>
    <w:semiHidden/>
    <w:qFormat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qFormat/>
    <w:pPr>
      <w:tabs>
        <w:tab w:val="center" w:pos="4320"/>
        <w:tab w:val="right" w:pos="8640"/>
      </w:tabs>
    </w:pPr>
  </w:style>
  <w:style w:type="paragraph" w:styleId="Legenda">
    <w:name w:val="caption"/>
    <w:basedOn w:val="Normal"/>
    <w:next w:val="Normal"/>
    <w:qFormat/>
    <w:pPr>
      <w:suppressLineNumbers/>
      <w:spacing w:after="120"/>
    </w:pPr>
    <w:rPr>
      <w:rFonts w:cs="Tahoma"/>
      <w:i/>
      <w:iCs/>
      <w:sz w:val="20"/>
    </w:rPr>
  </w:style>
  <w:style w:type="paragraph" w:styleId="Sumrio7">
    <w:name w:val="toc 7"/>
    <w:basedOn w:val="Normal"/>
    <w:next w:val="Normal"/>
    <w:semiHidden/>
    <w:qFormat/>
    <w:pPr>
      <w:ind w:left="1320" w:firstLine="1"/>
    </w:pPr>
  </w:style>
  <w:style w:type="paragraph" w:styleId="Sumrio3">
    <w:name w:val="toc 3"/>
    <w:basedOn w:val="Normal"/>
    <w:next w:val="Normal"/>
    <w:uiPriority w:val="39"/>
    <w:qFormat/>
    <w:pPr>
      <w:ind w:left="440" w:firstLine="1"/>
    </w:pPr>
  </w:style>
  <w:style w:type="paragraph" w:styleId="Textodebalo">
    <w:name w:val="Balloon Text"/>
    <w:basedOn w:val="Normal"/>
    <w:link w:val="TextodebaloChar"/>
    <w:uiPriority w:val="99"/>
    <w:unhideWhenUsed/>
    <w:qFormat/>
    <w:pPr>
      <w:spacing w:before="0" w:line="240" w:lineRule="auto"/>
    </w:pPr>
    <w:rPr>
      <w:rFonts w:ascii="Tahoma" w:hAnsi="Tahoma"/>
      <w:sz w:val="16"/>
      <w:szCs w:val="16"/>
    </w:rPr>
  </w:style>
  <w:style w:type="paragraph" w:styleId="Sumrio1">
    <w:name w:val="toc 1"/>
    <w:basedOn w:val="Normal"/>
    <w:next w:val="Normal"/>
    <w:uiPriority w:val="39"/>
    <w:qFormat/>
  </w:style>
  <w:style w:type="paragraph" w:styleId="Recuodecorpodetexto">
    <w:name w:val="Body Text Indent"/>
    <w:basedOn w:val="Normal"/>
    <w:semiHidden/>
    <w:qFormat/>
    <w:pPr>
      <w:ind w:firstLine="720"/>
    </w:pPr>
  </w:style>
  <w:style w:type="character" w:styleId="Forte">
    <w:name w:val="Strong"/>
    <w:basedOn w:val="Fontepargpadro"/>
    <w:uiPriority w:val="22"/>
    <w:qFormat/>
    <w:rPr>
      <w:b/>
      <w:bCs/>
    </w:rPr>
  </w:style>
  <w:style w:type="character" w:styleId="HiperlinkVisitado">
    <w:name w:val="FollowedHyperlink"/>
    <w:semiHidden/>
    <w:qFormat/>
    <w:rPr>
      <w:color w:val="800080"/>
      <w:u w:val="single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Nmerodepgina">
    <w:name w:val="page number"/>
    <w:basedOn w:val="WW-Fontepargpadro1"/>
    <w:semiHidden/>
    <w:qFormat/>
  </w:style>
  <w:style w:type="character" w:customStyle="1" w:styleId="WW-Fontepargpadro1">
    <w:name w:val="WW-Fonte parág. padrão1"/>
    <w:qFormat/>
  </w:style>
  <w:style w:type="table" w:styleId="Tabelacomgrade">
    <w:name w:val="Table Grid"/>
    <w:basedOn w:val="Tabelanormal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Smbolosdenumerao">
    <w:name w:val="Símbolos de numeração"/>
    <w:qFormat/>
  </w:style>
  <w:style w:type="character" w:customStyle="1" w:styleId="Smbolosdemarca">
    <w:name w:val="Símbolos de marca"/>
    <w:qFormat/>
    <w:rPr>
      <w:rFonts w:ascii="StarSymbol" w:eastAsia="StarSymbol" w:hAnsi="StarSymbol" w:cs="StarSymbol"/>
      <w:sz w:val="18"/>
      <w:szCs w:val="18"/>
    </w:rPr>
  </w:style>
  <w:style w:type="character" w:customStyle="1" w:styleId="WW8Num1z0">
    <w:name w:val="WW8Num1z0"/>
    <w:qFormat/>
    <w:rPr>
      <w:rFonts w:ascii="StarSymbol" w:eastAsia="StarSymbol" w:hAnsi="StarSymbol"/>
      <w:sz w:val="18"/>
    </w:rPr>
  </w:style>
  <w:style w:type="character" w:customStyle="1" w:styleId="WW8Num2z0">
    <w:name w:val="WW8Num2z0"/>
    <w:qFormat/>
    <w:rPr>
      <w:rFonts w:ascii="StarSymbol" w:eastAsia="StarSymbol" w:hAnsi="StarSymbol"/>
      <w:sz w:val="18"/>
    </w:rPr>
  </w:style>
  <w:style w:type="character" w:customStyle="1" w:styleId="WW8Num4z0">
    <w:name w:val="WW8Num4z0"/>
    <w:qFormat/>
    <w:rPr>
      <w:rFonts w:ascii="Symbol" w:hAnsi="Symbol"/>
    </w:rPr>
  </w:style>
  <w:style w:type="character" w:customStyle="1" w:styleId="WW8Num6z0">
    <w:name w:val="WW8Num6z0"/>
    <w:qFormat/>
    <w:rPr>
      <w:rFonts w:ascii="Symbol" w:hAnsi="Symbol"/>
    </w:rPr>
  </w:style>
  <w:style w:type="character" w:customStyle="1" w:styleId="WW8Num9z0">
    <w:name w:val="WW8Num9z0"/>
    <w:qFormat/>
    <w:rPr>
      <w:rFonts w:ascii="Times New Roman" w:eastAsia="Times New Roman" w:hAnsi="Times New Roman" w:cs="Times New Roman"/>
    </w:rPr>
  </w:style>
  <w:style w:type="character" w:customStyle="1" w:styleId="WW8Num9z1">
    <w:name w:val="WW8Num9z1"/>
    <w:qFormat/>
    <w:rPr>
      <w:rFonts w:ascii="Courier New" w:hAnsi="Courier New"/>
    </w:rPr>
  </w:style>
  <w:style w:type="character" w:customStyle="1" w:styleId="WW8Num9z2">
    <w:name w:val="WW8Num9z2"/>
    <w:qFormat/>
    <w:rPr>
      <w:rFonts w:ascii="Wingdings" w:hAnsi="Wingdings"/>
    </w:rPr>
  </w:style>
  <w:style w:type="character" w:customStyle="1" w:styleId="WW8Num9z3">
    <w:name w:val="WW8Num9z3"/>
    <w:qFormat/>
    <w:rPr>
      <w:rFonts w:ascii="Symbol" w:hAnsi="Symbol"/>
    </w:rPr>
  </w:style>
  <w:style w:type="character" w:customStyle="1" w:styleId="WW-Fontepargpadro">
    <w:name w:val="WW-Fonte parág. padrão"/>
    <w:qFormat/>
  </w:style>
  <w:style w:type="character" w:customStyle="1" w:styleId="Smbolodenotafinal">
    <w:name w:val="Símbolo de nota final"/>
    <w:qFormat/>
  </w:style>
  <w:style w:type="character" w:customStyle="1" w:styleId="WW-Smbolodenotafinal">
    <w:name w:val="WW-Símbolo de nota final"/>
    <w:qFormat/>
  </w:style>
  <w:style w:type="character" w:customStyle="1" w:styleId="Marcasenmeros">
    <w:name w:val="Marcas e números"/>
    <w:qFormat/>
    <w:rPr>
      <w:rFonts w:ascii="StarSymbol" w:eastAsia="StarSymbol" w:hAnsi="StarSymbol"/>
      <w:sz w:val="18"/>
    </w:rPr>
  </w:style>
  <w:style w:type="paragraph" w:customStyle="1" w:styleId="Contedodatabela">
    <w:name w:val="Conteúdo da tabela"/>
    <w:basedOn w:val="Corpodetexto"/>
    <w:qFormat/>
    <w:pPr>
      <w:suppressLineNumbers/>
    </w:pPr>
  </w:style>
  <w:style w:type="paragraph" w:customStyle="1" w:styleId="Ttulodatabela">
    <w:name w:val="Título da tabela"/>
    <w:basedOn w:val="Contedodatabela"/>
    <w:qFormat/>
    <w:pPr>
      <w:jc w:val="center"/>
    </w:pPr>
    <w:rPr>
      <w:b/>
      <w:bCs/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infoblue">
    <w:name w:val="infoblue"/>
    <w:basedOn w:val="Normal"/>
    <w:next w:val="Normal"/>
    <w:qFormat/>
    <w:pPr>
      <w:spacing w:before="0" w:line="100" w:lineRule="atLeast"/>
    </w:pPr>
    <w:rPr>
      <w:rFonts w:ascii="Verdana" w:hAnsi="Verdana"/>
      <w:i/>
      <w:color w:val="0000FF"/>
    </w:rPr>
  </w:style>
  <w:style w:type="paragraph" w:customStyle="1" w:styleId="InfoBlue0">
    <w:name w:val="InfoBlue"/>
    <w:basedOn w:val="Normal"/>
    <w:next w:val="Corpodetexto"/>
    <w:qFormat/>
    <w:pPr>
      <w:widowControl w:val="0"/>
      <w:tabs>
        <w:tab w:val="left" w:pos="540"/>
        <w:tab w:val="left" w:pos="1260"/>
      </w:tabs>
      <w:spacing w:before="0" w:after="120" w:line="240" w:lineRule="atLeast"/>
      <w:jc w:val="left"/>
    </w:pPr>
    <w:rPr>
      <w:color w:val="0000FF"/>
    </w:rPr>
  </w:style>
  <w:style w:type="paragraph" w:customStyle="1" w:styleId="Contedodetabela">
    <w:name w:val="Conteúdo de tabela"/>
    <w:basedOn w:val="Corpodetexto"/>
    <w:qFormat/>
    <w:pPr>
      <w:suppressLineNumbers/>
    </w:pPr>
  </w:style>
  <w:style w:type="paragraph" w:customStyle="1" w:styleId="Ttulodetabela">
    <w:name w:val="Título de tabela"/>
    <w:basedOn w:val="Contedodetabela"/>
    <w:qFormat/>
    <w:pPr>
      <w:jc w:val="center"/>
    </w:pPr>
    <w:rPr>
      <w:b/>
      <w:i/>
    </w:rPr>
  </w:style>
  <w:style w:type="character" w:customStyle="1" w:styleId="WW-Absatz-Standardschriftart111111111111111">
    <w:name w:val="WW-Absatz-Standardschriftart111111111111111"/>
    <w:qFormat/>
  </w:style>
  <w:style w:type="paragraph" w:customStyle="1" w:styleId="WW-Recuodecorpodetexto2">
    <w:name w:val="WW-Recuo de corpo de texto 2"/>
    <w:basedOn w:val="Normal"/>
    <w:qFormat/>
    <w:pPr>
      <w:ind w:firstLine="709"/>
    </w:pPr>
  </w:style>
  <w:style w:type="character" w:customStyle="1" w:styleId="TextodebaloChar">
    <w:name w:val="Texto de balão Char"/>
    <w:link w:val="Textodebalo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Ttulo7Char">
    <w:name w:val="Título 7 Char"/>
    <w:link w:val="Ttulo7"/>
    <w:uiPriority w:val="9"/>
    <w:semiHidden/>
    <w:qFormat/>
    <w:rPr>
      <w:rFonts w:ascii="Calibri" w:eastAsia="Times New Roman" w:hAnsi="Calibri" w:cs="Times New Roman"/>
      <w:sz w:val="24"/>
      <w:szCs w:val="24"/>
    </w:rPr>
  </w:style>
  <w:style w:type="character" w:customStyle="1" w:styleId="Ttulo6Char">
    <w:name w:val="Título 6 Char"/>
    <w:link w:val="Ttulo6"/>
    <w:uiPriority w:val="9"/>
    <w:semiHidden/>
    <w:qFormat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Ttulo5Char">
    <w:name w:val="Título 5 Char"/>
    <w:link w:val="Ttulo5"/>
    <w:uiPriority w:val="9"/>
    <w:semiHidden/>
    <w:qFormat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tulo4Char">
    <w:name w:val="Título 4 Char"/>
    <w:link w:val="Ttulo4"/>
    <w:uiPriority w:val="9"/>
    <w:semiHidden/>
    <w:qFormat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CorpodetextoChar">
    <w:name w:val="Corpo de texto Char"/>
    <w:link w:val="Corpodetexto"/>
    <w:qFormat/>
    <w:rPr>
      <w:rFonts w:ascii="Arial" w:hAnsi="Arial"/>
      <w:color w:val="0000FF"/>
      <w:sz w:val="22"/>
    </w:rPr>
  </w:style>
  <w:style w:type="paragraph" w:customStyle="1" w:styleId="TableText">
    <w:name w:val="Table Text"/>
    <w:qFormat/>
    <w:pPr>
      <w:tabs>
        <w:tab w:val="right" w:pos="9720"/>
      </w:tabs>
      <w:spacing w:before="40" w:after="40"/>
    </w:pPr>
    <w:rPr>
      <w:rFonts w:eastAsia="Times New Roman"/>
      <w:bCs/>
      <w:szCs w:val="24"/>
      <w:lang w:val="en-GB" w:eastAsia="en-US"/>
    </w:rPr>
  </w:style>
  <w:style w:type="paragraph" w:customStyle="1" w:styleId="Tabletext0">
    <w:name w:val="Tabletext"/>
    <w:basedOn w:val="Normal"/>
    <w:qFormat/>
    <w:pPr>
      <w:keepLines/>
      <w:widowControl w:val="0"/>
      <w:suppressAutoHyphens w:val="0"/>
      <w:spacing w:before="0" w:line="240" w:lineRule="auto"/>
      <w:jc w:val="left"/>
    </w:pPr>
    <w:rPr>
      <w:sz w:val="20"/>
      <w:szCs w:val="24"/>
      <w:lang w:val="en-US"/>
    </w:rPr>
  </w:style>
  <w:style w:type="paragraph" w:customStyle="1" w:styleId="CM55">
    <w:name w:val="CM55"/>
    <w:basedOn w:val="Normal"/>
    <w:next w:val="Normal"/>
    <w:uiPriority w:val="99"/>
    <w:qFormat/>
    <w:pPr>
      <w:widowControl w:val="0"/>
      <w:suppressAutoHyphens w:val="0"/>
      <w:autoSpaceDE w:val="0"/>
      <w:autoSpaceDN w:val="0"/>
      <w:adjustRightInd w:val="0"/>
      <w:spacing w:before="0" w:line="240" w:lineRule="auto"/>
      <w:jc w:val="left"/>
    </w:pPr>
    <w:rPr>
      <w:rFonts w:cs="Arial"/>
      <w:sz w:val="24"/>
      <w:szCs w:val="24"/>
      <w:lang w:val="en-GB" w:eastAsia="en-GB"/>
    </w:rPr>
  </w:style>
  <w:style w:type="paragraph" w:customStyle="1" w:styleId="CM19">
    <w:name w:val="CM19"/>
    <w:basedOn w:val="Normal"/>
    <w:next w:val="Normal"/>
    <w:uiPriority w:val="99"/>
    <w:qFormat/>
    <w:pPr>
      <w:widowControl w:val="0"/>
      <w:suppressAutoHyphens w:val="0"/>
      <w:autoSpaceDE w:val="0"/>
      <w:autoSpaceDN w:val="0"/>
      <w:adjustRightInd w:val="0"/>
      <w:spacing w:before="0" w:line="228" w:lineRule="atLeast"/>
      <w:jc w:val="left"/>
    </w:pPr>
    <w:rPr>
      <w:rFonts w:cs="Arial"/>
      <w:sz w:val="24"/>
      <w:szCs w:val="24"/>
      <w:lang w:val="en-GB" w:eastAsia="en-GB"/>
    </w:rPr>
  </w:style>
  <w:style w:type="paragraph" w:customStyle="1" w:styleId="CM57">
    <w:name w:val="CM57"/>
    <w:basedOn w:val="Normal"/>
    <w:next w:val="Normal"/>
    <w:uiPriority w:val="99"/>
    <w:qFormat/>
    <w:pPr>
      <w:widowControl w:val="0"/>
      <w:suppressAutoHyphens w:val="0"/>
      <w:autoSpaceDE w:val="0"/>
      <w:autoSpaceDN w:val="0"/>
      <w:adjustRightInd w:val="0"/>
      <w:spacing w:before="0" w:line="240" w:lineRule="auto"/>
      <w:jc w:val="left"/>
    </w:pPr>
    <w:rPr>
      <w:rFonts w:cs="Arial"/>
      <w:sz w:val="24"/>
      <w:szCs w:val="24"/>
      <w:lang w:val="en-GB" w:eastAsia="en-GB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GB" w:eastAsia="en-GB"/>
    </w:rPr>
  </w:style>
  <w:style w:type="paragraph" w:customStyle="1" w:styleId="CM59">
    <w:name w:val="CM59"/>
    <w:basedOn w:val="Default"/>
    <w:next w:val="Default"/>
    <w:uiPriority w:val="99"/>
    <w:qFormat/>
    <w:rPr>
      <w:color w:val="auto"/>
    </w:rPr>
  </w:style>
  <w:style w:type="paragraph" w:customStyle="1" w:styleId="CM13">
    <w:name w:val="CM13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6">
    <w:name w:val="CM6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16">
    <w:name w:val="CM16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17">
    <w:name w:val="CM17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15">
    <w:name w:val="CM15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8">
    <w:name w:val="CM8"/>
    <w:basedOn w:val="Default"/>
    <w:next w:val="Default"/>
    <w:uiPriority w:val="99"/>
    <w:qFormat/>
    <w:pPr>
      <w:spacing w:line="240" w:lineRule="atLeast"/>
    </w:pPr>
    <w:rPr>
      <w:color w:val="auto"/>
    </w:rPr>
  </w:style>
  <w:style w:type="paragraph" w:customStyle="1" w:styleId="CM18">
    <w:name w:val="CM18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21">
    <w:name w:val="CM21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22">
    <w:name w:val="CM22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26">
    <w:name w:val="CM26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27">
    <w:name w:val="CM27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PargrafodaLista1">
    <w:name w:val="Parágrafo da Lista1"/>
    <w:basedOn w:val="Normal"/>
    <w:uiPriority w:val="34"/>
    <w:qFormat/>
    <w:pPr>
      <w:ind w:left="720"/>
    </w:pPr>
  </w:style>
  <w:style w:type="paragraph" w:customStyle="1" w:styleId="CM58">
    <w:name w:val="CM58"/>
    <w:basedOn w:val="Default"/>
    <w:next w:val="Default"/>
    <w:uiPriority w:val="99"/>
    <w:qFormat/>
    <w:rPr>
      <w:color w:val="auto"/>
    </w:rPr>
  </w:style>
  <w:style w:type="paragraph" w:customStyle="1" w:styleId="CM4">
    <w:name w:val="CM4"/>
    <w:basedOn w:val="Default"/>
    <w:next w:val="Default"/>
    <w:uiPriority w:val="99"/>
    <w:qFormat/>
    <w:rPr>
      <w:color w:val="auto"/>
    </w:rPr>
  </w:style>
  <w:style w:type="paragraph" w:customStyle="1" w:styleId="CM11">
    <w:name w:val="CM11"/>
    <w:basedOn w:val="Default"/>
    <w:next w:val="Default"/>
    <w:uiPriority w:val="99"/>
    <w:qFormat/>
    <w:rPr>
      <w:color w:val="auto"/>
    </w:rPr>
  </w:style>
  <w:style w:type="paragraph" w:customStyle="1" w:styleId="CM24">
    <w:name w:val="CM24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31">
    <w:name w:val="CM31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34">
    <w:name w:val="CM34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37">
    <w:name w:val="CM37"/>
    <w:basedOn w:val="Default"/>
    <w:next w:val="Default"/>
    <w:uiPriority w:val="99"/>
    <w:qFormat/>
    <w:pPr>
      <w:spacing w:line="246" w:lineRule="atLeast"/>
    </w:pPr>
    <w:rPr>
      <w:color w:val="auto"/>
    </w:rPr>
  </w:style>
  <w:style w:type="paragraph" w:customStyle="1" w:styleId="CM38">
    <w:name w:val="CM38"/>
    <w:basedOn w:val="Default"/>
    <w:next w:val="Default"/>
    <w:uiPriority w:val="99"/>
    <w:qFormat/>
    <w:pPr>
      <w:spacing w:line="246" w:lineRule="atLeast"/>
    </w:pPr>
    <w:rPr>
      <w:color w:val="auto"/>
    </w:rPr>
  </w:style>
  <w:style w:type="paragraph" w:customStyle="1" w:styleId="CM39">
    <w:name w:val="CM39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40">
    <w:name w:val="CM40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41">
    <w:name w:val="CM41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43">
    <w:name w:val="CM43"/>
    <w:basedOn w:val="Default"/>
    <w:next w:val="Default"/>
    <w:uiPriority w:val="99"/>
    <w:qFormat/>
    <w:rPr>
      <w:color w:val="auto"/>
    </w:rPr>
  </w:style>
  <w:style w:type="paragraph" w:customStyle="1" w:styleId="CM45">
    <w:name w:val="CM45"/>
    <w:basedOn w:val="Default"/>
    <w:next w:val="Default"/>
    <w:uiPriority w:val="99"/>
    <w:qFormat/>
    <w:pPr>
      <w:spacing w:line="231" w:lineRule="atLeast"/>
    </w:pPr>
    <w:rPr>
      <w:color w:val="auto"/>
    </w:rPr>
  </w:style>
  <w:style w:type="paragraph" w:customStyle="1" w:styleId="CM48">
    <w:name w:val="CM48"/>
    <w:basedOn w:val="Default"/>
    <w:next w:val="Default"/>
    <w:uiPriority w:val="99"/>
    <w:qFormat/>
    <w:pPr>
      <w:spacing w:line="233" w:lineRule="atLeast"/>
    </w:pPr>
    <w:rPr>
      <w:color w:val="auto"/>
    </w:rPr>
  </w:style>
  <w:style w:type="paragraph" w:customStyle="1" w:styleId="CM49">
    <w:name w:val="CM49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50">
    <w:name w:val="CM50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51">
    <w:name w:val="CM51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52">
    <w:name w:val="CM52"/>
    <w:basedOn w:val="Default"/>
    <w:next w:val="Default"/>
    <w:uiPriority w:val="99"/>
    <w:qFormat/>
    <w:pPr>
      <w:spacing w:line="228" w:lineRule="atLeast"/>
    </w:pPr>
    <w:rPr>
      <w:color w:val="auto"/>
    </w:rPr>
  </w:style>
  <w:style w:type="paragraph" w:customStyle="1" w:styleId="CM61">
    <w:name w:val="CM61"/>
    <w:basedOn w:val="Default"/>
    <w:next w:val="Default"/>
    <w:uiPriority w:val="99"/>
    <w:qFormat/>
    <w:rPr>
      <w:color w:val="auto"/>
    </w:rPr>
  </w:style>
  <w:style w:type="paragraph" w:customStyle="1" w:styleId="CM54">
    <w:name w:val="CM54"/>
    <w:basedOn w:val="Default"/>
    <w:next w:val="Default"/>
    <w:uiPriority w:val="99"/>
    <w:qFormat/>
    <w:pPr>
      <w:spacing w:line="246" w:lineRule="atLeast"/>
    </w:pPr>
    <w:rPr>
      <w:color w:val="auto"/>
    </w:rPr>
  </w:style>
  <w:style w:type="character" w:customStyle="1" w:styleId="Corpodetexto2Char">
    <w:name w:val="Corpo de texto 2 Char"/>
    <w:basedOn w:val="Fontepargpadro"/>
    <w:link w:val="Corpodetexto2"/>
    <w:uiPriority w:val="99"/>
    <w:qFormat/>
    <w:rPr>
      <w:rFonts w:ascii="Arial" w:hAnsi="Arial"/>
      <w:sz w:val="22"/>
    </w:rPr>
  </w:style>
  <w:style w:type="character" w:customStyle="1" w:styleId="Ttulo8Char">
    <w:name w:val="Título 8 Char"/>
    <w:basedOn w:val="Fontepargpadro"/>
    <w:link w:val="Ttulo8"/>
    <w:qFormat/>
    <w:rPr>
      <w:rFonts w:ascii="Arial" w:hAnsi="Arial"/>
      <w:i/>
      <w:szCs w:val="24"/>
    </w:rPr>
  </w:style>
  <w:style w:type="character" w:customStyle="1" w:styleId="Ttulo9Char">
    <w:name w:val="Título 9 Char"/>
    <w:basedOn w:val="Fontepargpadro"/>
    <w:link w:val="Ttulo9"/>
    <w:qFormat/>
    <w:rPr>
      <w:rFonts w:ascii="Arial" w:hAnsi="Arial"/>
      <w:b/>
      <w:i/>
      <w:sz w:val="18"/>
      <w:szCs w:val="24"/>
    </w:rPr>
  </w:style>
  <w:style w:type="paragraph" w:customStyle="1" w:styleId="conedelogotipo">
    <w:name w:val="Ícone de logotipo"/>
    <w:pPr>
      <w:spacing w:line="220" w:lineRule="atLeast"/>
    </w:pPr>
    <w:rPr>
      <w:rFonts w:ascii="Arial" w:eastAsia="Times New Roman" w:hAnsi="Arial"/>
      <w:spacing w:val="-5"/>
    </w:rPr>
  </w:style>
  <w:style w:type="paragraph" w:customStyle="1" w:styleId="itemdatabela">
    <w:name w:val="item da tabela"/>
    <w:basedOn w:val="conedelogotipo"/>
    <w:qFormat/>
  </w:style>
  <w:style w:type="paragraph" w:customStyle="1" w:styleId="PargrafodaLista2">
    <w:name w:val="Parágrafo da Lista2"/>
    <w:basedOn w:val="Normal"/>
    <w:uiPriority w:val="34"/>
    <w:qFormat/>
    <w:pPr>
      <w:ind w:left="720"/>
      <w:contextualSpacing/>
    </w:pPr>
  </w:style>
  <w:style w:type="paragraph" w:customStyle="1" w:styleId="ttulo10">
    <w:name w:val="título1"/>
    <w:basedOn w:val="Cabealho"/>
    <w:qFormat/>
    <w:pPr>
      <w:numPr>
        <w:numId w:val="3"/>
      </w:numPr>
      <w:tabs>
        <w:tab w:val="clear" w:pos="4320"/>
        <w:tab w:val="clear" w:pos="8640"/>
      </w:tabs>
      <w:suppressAutoHyphens w:val="0"/>
      <w:spacing w:before="0" w:line="240" w:lineRule="auto"/>
      <w:ind w:left="0" w:firstLine="0"/>
    </w:pPr>
    <w:rPr>
      <w:b/>
    </w:rPr>
  </w:style>
  <w:style w:type="character" w:customStyle="1" w:styleId="il">
    <w:name w:val="il"/>
    <w:basedOn w:val="Fontepargpadro"/>
    <w:qFormat/>
  </w:style>
  <w:style w:type="character" w:customStyle="1" w:styleId="apple-converted-space">
    <w:name w:val="apple-converted-space"/>
    <w:basedOn w:val="Fontepargpadro"/>
    <w:qFormat/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F4638F"/>
    <w:rPr>
      <w:color w:val="808080"/>
      <w:shd w:val="clear" w:color="auto" w:fill="E6E6E6"/>
    </w:rPr>
  </w:style>
  <w:style w:type="character" w:styleId="RefernciaIntensa">
    <w:name w:val="Intense Reference"/>
    <w:basedOn w:val="Fontepargpadro"/>
    <w:uiPriority w:val="32"/>
    <w:qFormat/>
    <w:rsid w:val="009F371C"/>
    <w:rPr>
      <w:b/>
      <w:bCs/>
      <w:smallCaps/>
      <w:color w:val="4F81BD" w:themeColor="accent1"/>
      <w:spacing w:val="5"/>
    </w:rPr>
  </w:style>
  <w:style w:type="table" w:styleId="TabeladeGrade5Escura-nfase3">
    <w:name w:val="Grid Table 5 Dark Accent 3"/>
    <w:basedOn w:val="Tabelanormal"/>
    <w:uiPriority w:val="50"/>
    <w:rsid w:val="009F2B8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styleId="PargrafodaLista">
    <w:name w:val="List Paragraph"/>
    <w:basedOn w:val="Normal"/>
    <w:uiPriority w:val="99"/>
    <w:rsid w:val="00B743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1.xlsx"/><Relationship Id="rId18" Type="http://schemas.openxmlformats.org/officeDocument/2006/relationships/image" Target="media/image2.emf"/><Relationship Id="rId26" Type="http://schemas.openxmlformats.org/officeDocument/2006/relationships/hyperlink" Target="#_VARCHAR"/><Relationship Id="rId3" Type="http://schemas.openxmlformats.org/officeDocument/2006/relationships/numbering" Target="numbering.xml"/><Relationship Id="rId21" Type="http://schemas.openxmlformats.org/officeDocument/2006/relationships/hyperlink" Target="#_origem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hyperlink" Target="#_cd_plano"/><Relationship Id="rId25" Type="http://schemas.openxmlformats.org/officeDocument/2006/relationships/hyperlink" Target="#_VARCHAR_1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#_C&#243;d.Plano"/><Relationship Id="rId20" Type="http://schemas.openxmlformats.org/officeDocument/2006/relationships/hyperlink" Target="#_Origem"/><Relationship Id="rId29" Type="http://schemas.openxmlformats.org/officeDocument/2006/relationships/hyperlink" Target="#_6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#_formapagto"/><Relationship Id="rId24" Type="http://schemas.openxmlformats.org/officeDocument/2006/relationships/package" Target="embeddings/Microsoft_Word_Document3.docx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#_cd_produto"/><Relationship Id="rId23" Type="http://schemas.openxmlformats.org/officeDocument/2006/relationships/image" Target="media/image3.emf"/><Relationship Id="rId28" Type="http://schemas.openxmlformats.org/officeDocument/2006/relationships/package" Target="embeddings/Microsoft_Excel_Worksheet4.xlsx"/><Relationship Id="rId10" Type="http://schemas.openxmlformats.org/officeDocument/2006/relationships/hyperlink" Target="#_Forma Pagamento"/><Relationship Id="rId19" Type="http://schemas.openxmlformats.org/officeDocument/2006/relationships/package" Target="embeddings/Microsoft_Excel_Worksheet2.xlsx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ata05102017_PLD.docx" TargetMode="External"/><Relationship Id="rId14" Type="http://schemas.openxmlformats.org/officeDocument/2006/relationships/hyperlink" Target="#_operacao"/><Relationship Id="rId22" Type="http://schemas.openxmlformats.org/officeDocument/2006/relationships/hyperlink" Target="#_Gera&#231;&#227;o_do_arquivo"/><Relationship Id="rId27" Type="http://schemas.openxmlformats.org/officeDocument/2006/relationships/image" Target="media/image4.emf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nata%20Wada\Renata\Pessoa%20Juridica\Meta\templates\06092011\ETS_XXXXXXX_VXXCXX1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40A1FD-5E12-4491-B1BA-100BEBF186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ETS_XXXXXXX_VXXCXX1.dotx</Template>
  <TotalTime>1258</TotalTime>
  <Pages>21</Pages>
  <Words>2068</Words>
  <Characters>11168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ETS - ESPECIFICACAO TECNICA SISTEMA</vt:lpstr>
    </vt:vector>
  </TitlesOfParts>
  <Company>PORTO SEGURO</Company>
  <LinksUpToDate>false</LinksUpToDate>
  <CharactersWithSpaces>13210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ETS - ESPECIFICACAO TECNICA SISTEMA</dc:title>
  <dc:creator>Renata Wada</dc:creator>
  <cp:lastModifiedBy>KATIA MARQUES DOS SANTOS</cp:lastModifiedBy>
  <cp:revision>139</cp:revision>
  <cp:lastPrinted>2011-06-01T17:00:00Z</cp:lastPrinted>
  <dcterms:created xsi:type="dcterms:W3CDTF">2017-06-20T13:05:00Z</dcterms:created>
  <dcterms:modified xsi:type="dcterms:W3CDTF">2017-12-20T23:30:00Z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1046-10.2.0.5845</vt:lpwstr>
  </property>
</Properties>
</file>